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81" w:rsidRPr="00390FED" w:rsidRDefault="00132C81" w:rsidP="00132C81">
      <w:pPr>
        <w:pStyle w:val="Naslov2"/>
        <w:jc w:val="center"/>
        <w:rPr>
          <w:sz w:val="36"/>
        </w:rPr>
      </w:pPr>
      <w:r>
        <w:rPr>
          <w:noProof/>
        </w:rPr>
        <w:drawing>
          <wp:inline distT="0" distB="0" distL="0" distR="0">
            <wp:extent cx="5754370" cy="1182370"/>
            <wp:effectExtent l="19050" t="0" r="0" b="0"/>
            <wp:docPr id="1" name="Slika 1" descr="logo_h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1182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2C81">
        <w:rPr>
          <w:sz w:val="36"/>
        </w:rPr>
        <w:t xml:space="preserve"> </w:t>
      </w:r>
      <w:bookmarkStart w:id="0" w:name="_Toc119074455"/>
      <w:r w:rsidRPr="00390FED">
        <w:rPr>
          <w:sz w:val="36"/>
        </w:rPr>
        <w:t>Odsjek za informacijske znanosti</w:t>
      </w:r>
      <w:bookmarkEnd w:id="0"/>
    </w:p>
    <w:p w:rsidR="00132C81" w:rsidRPr="00390FED" w:rsidRDefault="00132C81" w:rsidP="00132C81">
      <w:pPr>
        <w:pStyle w:val="Naslov2"/>
        <w:jc w:val="center"/>
        <w:rPr>
          <w:sz w:val="36"/>
        </w:rPr>
      </w:pPr>
      <w:bookmarkStart w:id="1" w:name="_Toc119074456"/>
      <w:r w:rsidRPr="00390FED">
        <w:rPr>
          <w:sz w:val="36"/>
        </w:rPr>
        <w:t>Preddiplo</w:t>
      </w:r>
      <w:r>
        <w:rPr>
          <w:sz w:val="36"/>
        </w:rPr>
        <w:t xml:space="preserve">mski </w:t>
      </w:r>
      <w:r w:rsidRPr="00390FED">
        <w:rPr>
          <w:sz w:val="36"/>
        </w:rPr>
        <w:t>studij informatologije</w:t>
      </w:r>
      <w:bookmarkEnd w:id="1"/>
    </w:p>
    <w:p w:rsidR="00132C81" w:rsidRPr="00390FED" w:rsidRDefault="00132C81" w:rsidP="00132C81">
      <w:pPr>
        <w:pStyle w:val="Naslov2"/>
        <w:jc w:val="center"/>
        <w:rPr>
          <w:sz w:val="36"/>
        </w:rPr>
      </w:pPr>
      <w:bookmarkStart w:id="2" w:name="_Toc119074457"/>
      <w:r>
        <w:rPr>
          <w:sz w:val="36"/>
        </w:rPr>
        <w:t>Baze podataka 2</w:t>
      </w:r>
      <w:bookmarkEnd w:id="2"/>
    </w:p>
    <w:p w:rsidR="00132C81" w:rsidRDefault="00132C81" w:rsidP="00132C81">
      <w:pPr>
        <w:pStyle w:val="Naslov2"/>
      </w:pPr>
    </w:p>
    <w:p w:rsidR="00132C81" w:rsidRDefault="00132C81" w:rsidP="00132C81">
      <w:pPr>
        <w:pStyle w:val="Naslov2"/>
      </w:pPr>
    </w:p>
    <w:p w:rsidR="00132C81" w:rsidRDefault="00132C81" w:rsidP="00132C81"/>
    <w:p w:rsidR="00132C81" w:rsidRDefault="00132C81" w:rsidP="00132C81">
      <w:pPr>
        <w:pStyle w:val="Naslov2"/>
      </w:pPr>
    </w:p>
    <w:p w:rsidR="00132C81" w:rsidRPr="00390FED" w:rsidRDefault="00132C81" w:rsidP="00132C81">
      <w:pPr>
        <w:pStyle w:val="Naslov2"/>
        <w:rPr>
          <w:sz w:val="32"/>
        </w:rPr>
      </w:pPr>
      <w:bookmarkStart w:id="3" w:name="_Toc119074458"/>
      <w:r w:rsidRPr="00390FED">
        <w:rPr>
          <w:sz w:val="32"/>
        </w:rPr>
        <w:t>Seminarski rad na temu</w:t>
      </w:r>
      <w:bookmarkEnd w:id="3"/>
    </w:p>
    <w:p w:rsidR="00132C81" w:rsidRDefault="00132C81" w:rsidP="00132C81">
      <w:pPr>
        <w:jc w:val="center"/>
        <w:rPr>
          <w:sz w:val="52"/>
        </w:rPr>
      </w:pPr>
    </w:p>
    <w:p w:rsidR="00132C81" w:rsidRPr="00DE423F" w:rsidRDefault="00132C81" w:rsidP="00DE423F">
      <w:pPr>
        <w:spacing w:line="360" w:lineRule="auto"/>
        <w:jc w:val="center"/>
        <w:rPr>
          <w:b/>
          <w:sz w:val="52"/>
          <w:szCs w:val="52"/>
        </w:rPr>
      </w:pPr>
      <w:r w:rsidRPr="00DE423F">
        <w:rPr>
          <w:b/>
          <w:sz w:val="52"/>
          <w:szCs w:val="52"/>
        </w:rPr>
        <w:t>HSQLDB</w:t>
      </w:r>
    </w:p>
    <w:p w:rsidR="00132C81" w:rsidRDefault="00132C81" w:rsidP="00132C81">
      <w:pPr>
        <w:rPr>
          <w:rStyle w:val="Referencakomentara"/>
        </w:rPr>
      </w:pPr>
    </w:p>
    <w:p w:rsidR="00132C81" w:rsidRDefault="00132C81" w:rsidP="00132C81">
      <w:pPr>
        <w:rPr>
          <w:sz w:val="40"/>
        </w:rPr>
      </w:pPr>
    </w:p>
    <w:p w:rsidR="00132C81" w:rsidRDefault="00132C81" w:rsidP="00132C81">
      <w:pPr>
        <w:rPr>
          <w:sz w:val="40"/>
        </w:rPr>
      </w:pPr>
    </w:p>
    <w:p w:rsidR="00132C81" w:rsidRDefault="00132C81" w:rsidP="00132C81">
      <w:pPr>
        <w:rPr>
          <w:sz w:val="40"/>
        </w:rPr>
      </w:pPr>
    </w:p>
    <w:p w:rsidR="00132C81" w:rsidRDefault="00132C81" w:rsidP="00132C81">
      <w:pPr>
        <w:rPr>
          <w:rStyle w:val="Referencakomentara"/>
        </w:rPr>
      </w:pPr>
      <w:r w:rsidRPr="00390FED">
        <w:t>Mentor:</w:t>
      </w:r>
    </w:p>
    <w:p w:rsidR="00132C81" w:rsidRDefault="00132C81" w:rsidP="00132C81">
      <w:pPr>
        <w:rPr>
          <w:sz w:val="32"/>
        </w:rPr>
      </w:pPr>
      <w:r>
        <w:rPr>
          <w:sz w:val="32"/>
        </w:rPr>
        <w:t xml:space="preserve"> </w:t>
      </w:r>
      <w:r w:rsidR="00686619">
        <w:rPr>
          <w:sz w:val="32"/>
        </w:rPr>
        <w:t>Doc, dr, sc. Tomislav Jakopec</w:t>
      </w:r>
    </w:p>
    <w:p w:rsidR="00132C81" w:rsidRDefault="00132C81" w:rsidP="00132C81">
      <w:pPr>
        <w:rPr>
          <w:sz w:val="32"/>
        </w:rPr>
      </w:pPr>
    </w:p>
    <w:p w:rsidR="00132C81" w:rsidRPr="00390FED" w:rsidRDefault="00132C81" w:rsidP="00132C81">
      <w:r w:rsidRPr="00390FED">
        <w:t>Izradio:</w:t>
      </w:r>
    </w:p>
    <w:p w:rsidR="00132C81" w:rsidRDefault="00132C81" w:rsidP="00132C81">
      <w:pPr>
        <w:rPr>
          <w:sz w:val="40"/>
        </w:rPr>
      </w:pPr>
      <w:r>
        <w:rPr>
          <w:sz w:val="32"/>
        </w:rPr>
        <w:t>Leo Zdjelarević</w:t>
      </w:r>
    </w:p>
    <w:p w:rsidR="00132C81" w:rsidRDefault="00132C81" w:rsidP="00132C81">
      <w:pPr>
        <w:rPr>
          <w:sz w:val="40"/>
        </w:rPr>
      </w:pPr>
    </w:p>
    <w:p w:rsidR="00132C81" w:rsidRDefault="00686619" w:rsidP="00132C81">
      <w:pPr>
        <w:rPr>
          <w:sz w:val="32"/>
        </w:rPr>
      </w:pPr>
      <w:r>
        <w:rPr>
          <w:sz w:val="32"/>
        </w:rPr>
        <w:t>U Osijeku, 14. studenoga</w:t>
      </w:r>
      <w:r w:rsidR="00132C81">
        <w:rPr>
          <w:sz w:val="32"/>
        </w:rPr>
        <w:t xml:space="preserve"> 2022.</w:t>
      </w:r>
    </w:p>
    <w:p w:rsidR="00132C81" w:rsidRDefault="00132C81" w:rsidP="00132C81">
      <w:pPr>
        <w:rPr>
          <w:sz w:val="32"/>
        </w:rPr>
      </w:pPr>
    </w:p>
    <w:p w:rsidR="00132C81" w:rsidRDefault="00132C81" w:rsidP="00132C81">
      <w:pPr>
        <w:rPr>
          <w:sz w:val="32"/>
        </w:rPr>
      </w:pPr>
    </w:p>
    <w:p w:rsidR="00132C81" w:rsidRDefault="00132C81" w:rsidP="00132C81">
      <w:pPr>
        <w:rPr>
          <w:sz w:val="32"/>
        </w:rPr>
      </w:pPr>
    </w:p>
    <w:p w:rsidR="00132C81" w:rsidRDefault="00132C81" w:rsidP="00132C81">
      <w:pPr>
        <w:rPr>
          <w:sz w:val="32"/>
        </w:rPr>
      </w:pPr>
    </w:p>
    <w:p w:rsidR="00132C81" w:rsidRDefault="00132C81" w:rsidP="00132C81">
      <w:pPr>
        <w:rPr>
          <w:sz w:val="32"/>
        </w:rPr>
      </w:pPr>
    </w:p>
    <w:p w:rsidR="00132C81" w:rsidRDefault="00132C81" w:rsidP="00132C81">
      <w:pPr>
        <w:rPr>
          <w:sz w:val="32"/>
        </w:rPr>
      </w:pPr>
    </w:p>
    <w:p w:rsidR="00132C81" w:rsidRDefault="00132C81" w:rsidP="00132C81">
      <w:pPr>
        <w:rPr>
          <w:sz w:val="32"/>
        </w:rPr>
      </w:pPr>
    </w:p>
    <w:p w:rsidR="00132C81" w:rsidRDefault="00132C81" w:rsidP="00132C81">
      <w:pPr>
        <w:rPr>
          <w:sz w:val="32"/>
        </w:rPr>
      </w:pPr>
    </w:p>
    <w:p w:rsidR="00132C81" w:rsidRDefault="00132C81" w:rsidP="00132C81">
      <w:pPr>
        <w:rPr>
          <w:sz w:val="32"/>
        </w:rPr>
      </w:pPr>
    </w:p>
    <w:sdt>
      <w:sdtPr>
        <w:id w:val="137242845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hr-HR"/>
        </w:rPr>
      </w:sdtEndPr>
      <w:sdtContent>
        <w:p w:rsidR="002D5B55" w:rsidRPr="002D5B55" w:rsidRDefault="002D5B55" w:rsidP="002D5B55">
          <w:pPr>
            <w:pStyle w:val="TOCNaslov"/>
            <w:spacing w:line="360" w:lineRule="auto"/>
            <w:jc w:val="both"/>
            <w:rPr>
              <w:sz w:val="32"/>
              <w:szCs w:val="32"/>
            </w:rPr>
          </w:pPr>
          <w:r w:rsidRPr="002D5B55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Sadržaj</w:t>
          </w:r>
        </w:p>
        <w:p w:rsidR="002D5B55" w:rsidRPr="002D5B55" w:rsidRDefault="002D5B55" w:rsidP="002D5B55">
          <w:pPr>
            <w:pStyle w:val="Sadraj2"/>
            <w:tabs>
              <w:tab w:val="right" w:leader="dot" w:pos="9062"/>
            </w:tabs>
            <w:spacing w:line="360" w:lineRule="auto"/>
            <w:jc w:val="both"/>
            <w:rPr>
              <w:noProof/>
              <w:sz w:val="32"/>
              <w:szCs w:val="32"/>
            </w:rPr>
          </w:pPr>
          <w:r w:rsidRPr="002D5B55">
            <w:rPr>
              <w:sz w:val="32"/>
              <w:szCs w:val="32"/>
            </w:rPr>
            <w:fldChar w:fldCharType="begin"/>
          </w:r>
          <w:r w:rsidRPr="002D5B55">
            <w:rPr>
              <w:sz w:val="32"/>
              <w:szCs w:val="32"/>
            </w:rPr>
            <w:instrText xml:space="preserve"> TOC \o "1-3" \h \z \u </w:instrText>
          </w:r>
          <w:r w:rsidRPr="002D5B55">
            <w:rPr>
              <w:sz w:val="32"/>
              <w:szCs w:val="32"/>
            </w:rPr>
            <w:fldChar w:fldCharType="separate"/>
          </w:r>
        </w:p>
        <w:p w:rsidR="002D5B55" w:rsidRPr="002D5B55" w:rsidRDefault="002D5B55" w:rsidP="002D5B55">
          <w:pPr>
            <w:pStyle w:val="Sadraj1"/>
            <w:tabs>
              <w:tab w:val="left" w:pos="440"/>
              <w:tab w:val="right" w:leader="dot" w:pos="9062"/>
            </w:tabs>
            <w:spacing w:line="360" w:lineRule="auto"/>
            <w:jc w:val="both"/>
            <w:rPr>
              <w:noProof/>
              <w:sz w:val="32"/>
              <w:szCs w:val="32"/>
            </w:rPr>
          </w:pPr>
          <w:hyperlink w:anchor="_Toc119074459" w:history="1">
            <w:r w:rsidRPr="002D5B55">
              <w:rPr>
                <w:rStyle w:val="Hiperveza"/>
                <w:noProof/>
                <w:sz w:val="32"/>
                <w:szCs w:val="32"/>
              </w:rPr>
              <w:t>1.</w:t>
            </w:r>
            <w:r w:rsidRPr="002D5B55">
              <w:rPr>
                <w:noProof/>
                <w:sz w:val="32"/>
                <w:szCs w:val="32"/>
              </w:rPr>
              <w:tab/>
            </w:r>
            <w:r w:rsidRPr="002D5B55">
              <w:rPr>
                <w:rStyle w:val="Hiperveza"/>
                <w:noProof/>
                <w:sz w:val="32"/>
                <w:szCs w:val="32"/>
              </w:rPr>
              <w:t>UVOD</w:t>
            </w:r>
            <w:r w:rsidRPr="002D5B55">
              <w:rPr>
                <w:noProof/>
                <w:webHidden/>
                <w:sz w:val="32"/>
                <w:szCs w:val="32"/>
              </w:rPr>
              <w:tab/>
            </w:r>
            <w:r w:rsidRPr="002D5B55">
              <w:rPr>
                <w:noProof/>
                <w:webHidden/>
                <w:sz w:val="32"/>
                <w:szCs w:val="32"/>
              </w:rPr>
              <w:fldChar w:fldCharType="begin"/>
            </w:r>
            <w:r w:rsidRPr="002D5B55">
              <w:rPr>
                <w:noProof/>
                <w:webHidden/>
                <w:sz w:val="32"/>
                <w:szCs w:val="32"/>
              </w:rPr>
              <w:instrText xml:space="preserve"> PAGEREF _Toc119074459 \h </w:instrText>
            </w:r>
            <w:r w:rsidRPr="002D5B55">
              <w:rPr>
                <w:noProof/>
                <w:webHidden/>
                <w:sz w:val="32"/>
                <w:szCs w:val="32"/>
              </w:rPr>
            </w:r>
            <w:r w:rsidRPr="002D5B55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2D5B55">
              <w:rPr>
                <w:noProof/>
                <w:webHidden/>
                <w:sz w:val="32"/>
                <w:szCs w:val="32"/>
              </w:rPr>
              <w:t>4</w:t>
            </w:r>
            <w:r w:rsidRPr="002D5B5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D5B55" w:rsidRPr="002D5B55" w:rsidRDefault="002D5B55" w:rsidP="002D5B55">
          <w:pPr>
            <w:pStyle w:val="Sadraj1"/>
            <w:tabs>
              <w:tab w:val="left" w:pos="440"/>
              <w:tab w:val="right" w:leader="dot" w:pos="9062"/>
            </w:tabs>
            <w:spacing w:line="360" w:lineRule="auto"/>
            <w:jc w:val="both"/>
            <w:rPr>
              <w:noProof/>
              <w:sz w:val="32"/>
              <w:szCs w:val="32"/>
            </w:rPr>
          </w:pPr>
          <w:hyperlink w:anchor="_Toc119074460" w:history="1">
            <w:r w:rsidRPr="002D5B55">
              <w:rPr>
                <w:rStyle w:val="Hiperveza"/>
                <w:noProof/>
                <w:sz w:val="32"/>
                <w:szCs w:val="32"/>
              </w:rPr>
              <w:t>2.</w:t>
            </w:r>
            <w:r w:rsidRPr="002D5B55">
              <w:rPr>
                <w:noProof/>
                <w:sz w:val="32"/>
                <w:szCs w:val="32"/>
              </w:rPr>
              <w:tab/>
            </w:r>
            <w:r w:rsidRPr="002D5B55">
              <w:rPr>
                <w:rStyle w:val="Hiperveza"/>
                <w:noProof/>
                <w:sz w:val="32"/>
                <w:szCs w:val="32"/>
              </w:rPr>
              <w:t>POVIJEST HSQLDB-a</w:t>
            </w:r>
            <w:r w:rsidRPr="002D5B55">
              <w:rPr>
                <w:noProof/>
                <w:webHidden/>
                <w:sz w:val="32"/>
                <w:szCs w:val="32"/>
              </w:rPr>
              <w:tab/>
            </w:r>
            <w:r w:rsidRPr="002D5B55">
              <w:rPr>
                <w:noProof/>
                <w:webHidden/>
                <w:sz w:val="32"/>
                <w:szCs w:val="32"/>
              </w:rPr>
              <w:fldChar w:fldCharType="begin"/>
            </w:r>
            <w:r w:rsidRPr="002D5B55">
              <w:rPr>
                <w:noProof/>
                <w:webHidden/>
                <w:sz w:val="32"/>
                <w:szCs w:val="32"/>
              </w:rPr>
              <w:instrText xml:space="preserve"> PAGEREF _Toc119074460 \h </w:instrText>
            </w:r>
            <w:r w:rsidRPr="002D5B55">
              <w:rPr>
                <w:noProof/>
                <w:webHidden/>
                <w:sz w:val="32"/>
                <w:szCs w:val="32"/>
              </w:rPr>
            </w:r>
            <w:r w:rsidRPr="002D5B55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2D5B55">
              <w:rPr>
                <w:noProof/>
                <w:webHidden/>
                <w:sz w:val="32"/>
                <w:szCs w:val="32"/>
              </w:rPr>
              <w:t>4</w:t>
            </w:r>
            <w:r w:rsidRPr="002D5B5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D5B55" w:rsidRPr="002D5B55" w:rsidRDefault="002D5B55" w:rsidP="002D5B55">
          <w:pPr>
            <w:pStyle w:val="Sadraj1"/>
            <w:tabs>
              <w:tab w:val="left" w:pos="440"/>
              <w:tab w:val="right" w:leader="dot" w:pos="9062"/>
            </w:tabs>
            <w:spacing w:line="360" w:lineRule="auto"/>
            <w:jc w:val="both"/>
            <w:rPr>
              <w:noProof/>
              <w:sz w:val="32"/>
              <w:szCs w:val="32"/>
            </w:rPr>
          </w:pPr>
          <w:hyperlink w:anchor="_Toc119074461" w:history="1">
            <w:r w:rsidRPr="002D5B55">
              <w:rPr>
                <w:rStyle w:val="Hiperveza"/>
                <w:noProof/>
                <w:sz w:val="32"/>
                <w:szCs w:val="32"/>
              </w:rPr>
              <w:t>3.</w:t>
            </w:r>
            <w:r w:rsidRPr="002D5B55">
              <w:rPr>
                <w:noProof/>
                <w:sz w:val="32"/>
                <w:szCs w:val="32"/>
              </w:rPr>
              <w:tab/>
            </w:r>
            <w:r w:rsidRPr="002D5B55">
              <w:rPr>
                <w:rStyle w:val="Hiperveza"/>
                <w:noProof/>
                <w:sz w:val="32"/>
                <w:szCs w:val="32"/>
              </w:rPr>
              <w:t>INSTALACIJA SUSTAVA</w:t>
            </w:r>
            <w:r w:rsidRPr="002D5B55">
              <w:rPr>
                <w:noProof/>
                <w:webHidden/>
                <w:sz w:val="32"/>
                <w:szCs w:val="32"/>
              </w:rPr>
              <w:tab/>
            </w:r>
            <w:r w:rsidRPr="002D5B55">
              <w:rPr>
                <w:noProof/>
                <w:webHidden/>
                <w:sz w:val="32"/>
                <w:szCs w:val="32"/>
              </w:rPr>
              <w:fldChar w:fldCharType="begin"/>
            </w:r>
            <w:r w:rsidRPr="002D5B55">
              <w:rPr>
                <w:noProof/>
                <w:webHidden/>
                <w:sz w:val="32"/>
                <w:szCs w:val="32"/>
              </w:rPr>
              <w:instrText xml:space="preserve"> PAGEREF _Toc119074461 \h </w:instrText>
            </w:r>
            <w:r w:rsidRPr="002D5B55">
              <w:rPr>
                <w:noProof/>
                <w:webHidden/>
                <w:sz w:val="32"/>
                <w:szCs w:val="32"/>
              </w:rPr>
            </w:r>
            <w:r w:rsidRPr="002D5B55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2D5B55">
              <w:rPr>
                <w:noProof/>
                <w:webHidden/>
                <w:sz w:val="32"/>
                <w:szCs w:val="32"/>
              </w:rPr>
              <w:t>6</w:t>
            </w:r>
            <w:r w:rsidRPr="002D5B5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D5B55" w:rsidRPr="002D5B55" w:rsidRDefault="002D5B55" w:rsidP="002D5B55">
          <w:pPr>
            <w:pStyle w:val="Sadraj1"/>
            <w:tabs>
              <w:tab w:val="left" w:pos="440"/>
              <w:tab w:val="right" w:leader="dot" w:pos="9062"/>
            </w:tabs>
            <w:spacing w:line="360" w:lineRule="auto"/>
            <w:jc w:val="both"/>
            <w:rPr>
              <w:noProof/>
              <w:sz w:val="32"/>
              <w:szCs w:val="32"/>
            </w:rPr>
          </w:pPr>
          <w:hyperlink w:anchor="_Toc119074462" w:history="1">
            <w:r w:rsidRPr="002D5B55">
              <w:rPr>
                <w:rStyle w:val="Hiperveza"/>
                <w:noProof/>
                <w:sz w:val="32"/>
                <w:szCs w:val="32"/>
              </w:rPr>
              <w:t>4.</w:t>
            </w:r>
            <w:r w:rsidRPr="002D5B55">
              <w:rPr>
                <w:noProof/>
                <w:sz w:val="32"/>
                <w:szCs w:val="32"/>
              </w:rPr>
              <w:tab/>
            </w:r>
            <w:r w:rsidRPr="002D5B55">
              <w:rPr>
                <w:rStyle w:val="Hiperveza"/>
                <w:noProof/>
                <w:sz w:val="32"/>
                <w:szCs w:val="32"/>
              </w:rPr>
              <w:t>IZRADA TABLICA PUTEM DBEAVER-A</w:t>
            </w:r>
            <w:r w:rsidRPr="002D5B55">
              <w:rPr>
                <w:noProof/>
                <w:webHidden/>
                <w:sz w:val="32"/>
                <w:szCs w:val="32"/>
              </w:rPr>
              <w:tab/>
            </w:r>
            <w:r w:rsidRPr="002D5B55">
              <w:rPr>
                <w:noProof/>
                <w:webHidden/>
                <w:sz w:val="32"/>
                <w:szCs w:val="32"/>
              </w:rPr>
              <w:fldChar w:fldCharType="begin"/>
            </w:r>
            <w:r w:rsidRPr="002D5B55">
              <w:rPr>
                <w:noProof/>
                <w:webHidden/>
                <w:sz w:val="32"/>
                <w:szCs w:val="32"/>
              </w:rPr>
              <w:instrText xml:space="preserve"> PAGEREF _Toc119074462 \h </w:instrText>
            </w:r>
            <w:r w:rsidRPr="002D5B55">
              <w:rPr>
                <w:noProof/>
                <w:webHidden/>
                <w:sz w:val="32"/>
                <w:szCs w:val="32"/>
              </w:rPr>
            </w:r>
            <w:r w:rsidRPr="002D5B55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2D5B55">
              <w:rPr>
                <w:noProof/>
                <w:webHidden/>
                <w:sz w:val="32"/>
                <w:szCs w:val="32"/>
              </w:rPr>
              <w:t>7</w:t>
            </w:r>
            <w:r w:rsidRPr="002D5B5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D5B55" w:rsidRPr="002D5B55" w:rsidRDefault="002D5B55" w:rsidP="002D5B55">
          <w:pPr>
            <w:pStyle w:val="Sadraj1"/>
            <w:tabs>
              <w:tab w:val="left" w:pos="440"/>
              <w:tab w:val="right" w:leader="dot" w:pos="9062"/>
            </w:tabs>
            <w:spacing w:line="360" w:lineRule="auto"/>
            <w:jc w:val="both"/>
            <w:rPr>
              <w:noProof/>
              <w:sz w:val="32"/>
              <w:szCs w:val="32"/>
            </w:rPr>
          </w:pPr>
          <w:hyperlink w:anchor="_Toc119074463" w:history="1">
            <w:r w:rsidRPr="002D5B55">
              <w:rPr>
                <w:rStyle w:val="Hiperveza"/>
                <w:noProof/>
                <w:sz w:val="32"/>
                <w:szCs w:val="32"/>
              </w:rPr>
              <w:t>5.</w:t>
            </w:r>
            <w:r w:rsidRPr="002D5B55">
              <w:rPr>
                <w:noProof/>
                <w:sz w:val="32"/>
                <w:szCs w:val="32"/>
              </w:rPr>
              <w:tab/>
            </w:r>
            <w:r w:rsidRPr="002D5B55">
              <w:rPr>
                <w:rStyle w:val="Hiperveza"/>
                <w:noProof/>
                <w:sz w:val="32"/>
                <w:szCs w:val="32"/>
              </w:rPr>
              <w:t>ŠTO SAM KRIVO RADIO</w:t>
            </w:r>
            <w:r w:rsidRPr="002D5B55">
              <w:rPr>
                <w:noProof/>
                <w:webHidden/>
                <w:sz w:val="32"/>
                <w:szCs w:val="32"/>
              </w:rPr>
              <w:tab/>
            </w:r>
            <w:r w:rsidRPr="002D5B55">
              <w:rPr>
                <w:noProof/>
                <w:webHidden/>
                <w:sz w:val="32"/>
                <w:szCs w:val="32"/>
              </w:rPr>
              <w:fldChar w:fldCharType="begin"/>
            </w:r>
            <w:r w:rsidRPr="002D5B55">
              <w:rPr>
                <w:noProof/>
                <w:webHidden/>
                <w:sz w:val="32"/>
                <w:szCs w:val="32"/>
              </w:rPr>
              <w:instrText xml:space="preserve"> PAGEREF _Toc119074463 \h </w:instrText>
            </w:r>
            <w:r w:rsidRPr="002D5B55">
              <w:rPr>
                <w:noProof/>
                <w:webHidden/>
                <w:sz w:val="32"/>
                <w:szCs w:val="32"/>
              </w:rPr>
            </w:r>
            <w:r w:rsidRPr="002D5B55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2D5B55">
              <w:rPr>
                <w:noProof/>
                <w:webHidden/>
                <w:sz w:val="32"/>
                <w:szCs w:val="32"/>
              </w:rPr>
              <w:t>9</w:t>
            </w:r>
            <w:r w:rsidRPr="002D5B5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D5B55" w:rsidRPr="002D5B55" w:rsidRDefault="002D5B55" w:rsidP="002D5B55">
          <w:pPr>
            <w:pStyle w:val="Sadraj1"/>
            <w:tabs>
              <w:tab w:val="left" w:pos="440"/>
              <w:tab w:val="right" w:leader="dot" w:pos="9062"/>
            </w:tabs>
            <w:spacing w:line="360" w:lineRule="auto"/>
            <w:jc w:val="both"/>
            <w:rPr>
              <w:noProof/>
              <w:sz w:val="32"/>
              <w:szCs w:val="32"/>
            </w:rPr>
          </w:pPr>
          <w:hyperlink w:anchor="_Toc119074464" w:history="1">
            <w:r w:rsidRPr="002D5B55">
              <w:rPr>
                <w:rStyle w:val="Hiperveza"/>
                <w:noProof/>
                <w:sz w:val="32"/>
                <w:szCs w:val="32"/>
              </w:rPr>
              <w:t>6.</w:t>
            </w:r>
            <w:r w:rsidRPr="002D5B55">
              <w:rPr>
                <w:noProof/>
                <w:sz w:val="32"/>
                <w:szCs w:val="32"/>
              </w:rPr>
              <w:tab/>
            </w:r>
            <w:r w:rsidRPr="002D5B55">
              <w:rPr>
                <w:rStyle w:val="Hiperveza"/>
                <w:noProof/>
                <w:sz w:val="32"/>
                <w:szCs w:val="32"/>
              </w:rPr>
              <w:t>POPIS LITERATURE:</w:t>
            </w:r>
            <w:r w:rsidRPr="002D5B55">
              <w:rPr>
                <w:noProof/>
                <w:webHidden/>
                <w:sz w:val="32"/>
                <w:szCs w:val="32"/>
              </w:rPr>
              <w:tab/>
            </w:r>
            <w:r w:rsidRPr="002D5B55">
              <w:rPr>
                <w:noProof/>
                <w:webHidden/>
                <w:sz w:val="32"/>
                <w:szCs w:val="32"/>
              </w:rPr>
              <w:fldChar w:fldCharType="begin"/>
            </w:r>
            <w:r w:rsidRPr="002D5B55">
              <w:rPr>
                <w:noProof/>
                <w:webHidden/>
                <w:sz w:val="32"/>
                <w:szCs w:val="32"/>
              </w:rPr>
              <w:instrText xml:space="preserve"> PAGEREF _Toc119074464 \h </w:instrText>
            </w:r>
            <w:r w:rsidRPr="002D5B55">
              <w:rPr>
                <w:noProof/>
                <w:webHidden/>
                <w:sz w:val="32"/>
                <w:szCs w:val="32"/>
              </w:rPr>
            </w:r>
            <w:r w:rsidRPr="002D5B55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2D5B55">
              <w:rPr>
                <w:noProof/>
                <w:webHidden/>
                <w:sz w:val="32"/>
                <w:szCs w:val="32"/>
              </w:rPr>
              <w:t>11</w:t>
            </w:r>
            <w:r w:rsidRPr="002D5B5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D5B55" w:rsidRDefault="002D5B55" w:rsidP="002D5B55">
          <w:pPr>
            <w:spacing w:line="360" w:lineRule="auto"/>
            <w:jc w:val="both"/>
          </w:pPr>
          <w:r w:rsidRPr="002D5B55">
            <w:rPr>
              <w:sz w:val="32"/>
              <w:szCs w:val="32"/>
            </w:rPr>
            <w:fldChar w:fldCharType="end"/>
          </w:r>
        </w:p>
      </w:sdtContent>
    </w:sdt>
    <w:p w:rsidR="00132C81" w:rsidRDefault="00132C81" w:rsidP="00132C81">
      <w:pPr>
        <w:rPr>
          <w:sz w:val="32"/>
        </w:rPr>
      </w:pPr>
    </w:p>
    <w:p w:rsidR="00132C81" w:rsidRDefault="00132C81" w:rsidP="00132C81">
      <w:pPr>
        <w:rPr>
          <w:sz w:val="32"/>
        </w:rPr>
      </w:pPr>
    </w:p>
    <w:p w:rsidR="00132C81" w:rsidRDefault="00132C81" w:rsidP="00132C81">
      <w:pPr>
        <w:rPr>
          <w:sz w:val="32"/>
        </w:rPr>
      </w:pPr>
    </w:p>
    <w:p w:rsidR="00132C81" w:rsidRDefault="00132C81" w:rsidP="00132C81">
      <w:pPr>
        <w:rPr>
          <w:sz w:val="32"/>
        </w:rPr>
      </w:pPr>
    </w:p>
    <w:p w:rsidR="00132C81" w:rsidRDefault="00132C81" w:rsidP="00132C81">
      <w:pPr>
        <w:rPr>
          <w:sz w:val="32"/>
        </w:rPr>
      </w:pPr>
    </w:p>
    <w:p w:rsidR="00132C81" w:rsidRDefault="00132C81" w:rsidP="00132C81">
      <w:pPr>
        <w:rPr>
          <w:sz w:val="32"/>
        </w:rPr>
      </w:pPr>
    </w:p>
    <w:p w:rsidR="00132C81" w:rsidRDefault="00132C81" w:rsidP="00132C81">
      <w:pPr>
        <w:rPr>
          <w:sz w:val="32"/>
        </w:rPr>
      </w:pPr>
    </w:p>
    <w:p w:rsidR="00132C81" w:rsidRDefault="00132C81" w:rsidP="00132C81">
      <w:pPr>
        <w:rPr>
          <w:sz w:val="32"/>
        </w:rPr>
      </w:pPr>
    </w:p>
    <w:p w:rsidR="00132C81" w:rsidRDefault="00132C81" w:rsidP="00132C81">
      <w:pPr>
        <w:rPr>
          <w:sz w:val="32"/>
        </w:rPr>
      </w:pPr>
    </w:p>
    <w:p w:rsidR="00132C81" w:rsidRDefault="00132C81" w:rsidP="00132C81">
      <w:pPr>
        <w:rPr>
          <w:sz w:val="32"/>
        </w:rPr>
      </w:pPr>
    </w:p>
    <w:p w:rsidR="00132C81" w:rsidRDefault="00132C81" w:rsidP="00132C81">
      <w:pPr>
        <w:rPr>
          <w:sz w:val="32"/>
        </w:rPr>
      </w:pPr>
    </w:p>
    <w:p w:rsidR="00132C81" w:rsidRDefault="00132C81" w:rsidP="00132C81">
      <w:pPr>
        <w:rPr>
          <w:sz w:val="32"/>
        </w:rPr>
      </w:pPr>
    </w:p>
    <w:p w:rsidR="00132C81" w:rsidRDefault="00132C81" w:rsidP="00132C81">
      <w:pPr>
        <w:rPr>
          <w:sz w:val="32"/>
        </w:rPr>
      </w:pPr>
    </w:p>
    <w:p w:rsidR="00132C81" w:rsidRDefault="00132C81" w:rsidP="00132C81">
      <w:pPr>
        <w:rPr>
          <w:sz w:val="32"/>
        </w:rPr>
      </w:pPr>
    </w:p>
    <w:p w:rsidR="00132C81" w:rsidRDefault="00132C81" w:rsidP="00132C81">
      <w:pPr>
        <w:rPr>
          <w:sz w:val="32"/>
        </w:rPr>
      </w:pPr>
    </w:p>
    <w:p w:rsidR="00132C81" w:rsidRDefault="00132C81" w:rsidP="00132C81">
      <w:pPr>
        <w:rPr>
          <w:sz w:val="32"/>
        </w:rPr>
      </w:pPr>
    </w:p>
    <w:p w:rsidR="00132C81" w:rsidRDefault="00132C81" w:rsidP="00132C81">
      <w:pPr>
        <w:rPr>
          <w:sz w:val="32"/>
        </w:rPr>
      </w:pPr>
    </w:p>
    <w:p w:rsidR="00132C81" w:rsidRDefault="00132C81" w:rsidP="00132C81">
      <w:pPr>
        <w:rPr>
          <w:sz w:val="32"/>
        </w:rPr>
      </w:pPr>
    </w:p>
    <w:p w:rsidR="00132C81" w:rsidRDefault="00132C81" w:rsidP="00132C81">
      <w:pPr>
        <w:rPr>
          <w:sz w:val="32"/>
        </w:rPr>
      </w:pPr>
    </w:p>
    <w:p w:rsidR="00132C81" w:rsidRDefault="00132C81" w:rsidP="00132C81">
      <w:pPr>
        <w:rPr>
          <w:sz w:val="32"/>
        </w:rPr>
      </w:pPr>
    </w:p>
    <w:p w:rsidR="00132C81" w:rsidRDefault="00132C81" w:rsidP="00132C81">
      <w:pPr>
        <w:rPr>
          <w:sz w:val="32"/>
        </w:rPr>
      </w:pPr>
    </w:p>
    <w:p w:rsidR="00132C81" w:rsidRDefault="00132C81" w:rsidP="00132C81">
      <w:pPr>
        <w:rPr>
          <w:sz w:val="32"/>
        </w:rPr>
      </w:pPr>
    </w:p>
    <w:p w:rsidR="00CE15E9" w:rsidRDefault="00CE15E9" w:rsidP="00132C81">
      <w:pPr>
        <w:rPr>
          <w:sz w:val="32"/>
        </w:rPr>
      </w:pPr>
    </w:p>
    <w:p w:rsidR="00CE15E9" w:rsidRDefault="00CE15E9" w:rsidP="00CE15E9">
      <w:pPr>
        <w:spacing w:line="360" w:lineRule="auto"/>
        <w:jc w:val="both"/>
        <w:rPr>
          <w:b/>
          <w:sz w:val="32"/>
        </w:rPr>
      </w:pPr>
      <w:r>
        <w:rPr>
          <w:b/>
          <w:sz w:val="32"/>
        </w:rPr>
        <w:lastRenderedPageBreak/>
        <w:t>SAŽETAK</w:t>
      </w:r>
    </w:p>
    <w:p w:rsidR="00CE15E9" w:rsidRDefault="00CE15E9" w:rsidP="00CE15E9">
      <w:pPr>
        <w:spacing w:line="360" w:lineRule="auto"/>
        <w:jc w:val="both"/>
        <w:rPr>
          <w:b/>
          <w:sz w:val="32"/>
        </w:rPr>
      </w:pPr>
    </w:p>
    <w:p w:rsidR="00CE15E9" w:rsidRDefault="00CE15E9" w:rsidP="00CE15E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HSQLDB ili Hyper SQL je sustav upravljanja relacijskim bazama podataka koji je napisan u javi. Sadržava JDBC „driver“ te podržava veliki podskup standarda SQL baza. Također nudi brz i mal mehanizam baze podataka koji nudi tablice u memoriji i na disku. Ova baza se skoro svake godine popravlja i izlaze nove verzije koje se mogu skinuti na web stranici HyperSQL baze. U ovome radu je prikazana instalacija HSQLDB-a, podizanje servera unutar baze te kreiranje tablica unutar DBeaver-a. </w:t>
      </w:r>
    </w:p>
    <w:p w:rsidR="00CE15E9" w:rsidRDefault="00CE15E9" w:rsidP="00CE15E9">
      <w:pPr>
        <w:spacing w:line="360" w:lineRule="auto"/>
        <w:jc w:val="both"/>
        <w:rPr>
          <w:sz w:val="28"/>
          <w:szCs w:val="28"/>
        </w:rPr>
      </w:pPr>
    </w:p>
    <w:p w:rsidR="00CE15E9" w:rsidRDefault="00CE15E9" w:rsidP="00CE15E9">
      <w:pPr>
        <w:spacing w:line="360" w:lineRule="auto"/>
        <w:jc w:val="both"/>
        <w:rPr>
          <w:sz w:val="28"/>
          <w:szCs w:val="28"/>
        </w:rPr>
      </w:pPr>
    </w:p>
    <w:p w:rsidR="00CE15E9" w:rsidRPr="00CE15E9" w:rsidRDefault="00CE15E9" w:rsidP="00CE15E9">
      <w:pPr>
        <w:spacing w:line="360" w:lineRule="auto"/>
        <w:jc w:val="both"/>
        <w:rPr>
          <w:sz w:val="32"/>
          <w:szCs w:val="32"/>
        </w:rPr>
      </w:pPr>
      <w:r>
        <w:rPr>
          <w:b/>
          <w:sz w:val="32"/>
          <w:szCs w:val="32"/>
        </w:rPr>
        <w:t>Ključne riječi:</w:t>
      </w:r>
      <w:r>
        <w:rPr>
          <w:sz w:val="32"/>
          <w:szCs w:val="32"/>
        </w:rPr>
        <w:t xml:space="preserve"> baza, tablica, hsqldb, server, verzija</w:t>
      </w:r>
    </w:p>
    <w:p w:rsidR="00CE15E9" w:rsidRDefault="00CE15E9" w:rsidP="00132C81">
      <w:pPr>
        <w:rPr>
          <w:b/>
          <w:sz w:val="32"/>
        </w:rPr>
      </w:pPr>
    </w:p>
    <w:p w:rsidR="00CE15E9" w:rsidRPr="00CE15E9" w:rsidRDefault="00CE15E9" w:rsidP="00132C81">
      <w:pPr>
        <w:rPr>
          <w:b/>
          <w:sz w:val="32"/>
        </w:rPr>
      </w:pPr>
    </w:p>
    <w:p w:rsidR="00CE15E9" w:rsidRPr="00CE15E9" w:rsidRDefault="00CE15E9" w:rsidP="00CE15E9">
      <w:pPr>
        <w:spacing w:line="360" w:lineRule="auto"/>
        <w:jc w:val="both"/>
        <w:rPr>
          <w:sz w:val="28"/>
          <w:szCs w:val="28"/>
        </w:rPr>
      </w:pPr>
    </w:p>
    <w:p w:rsidR="00CE15E9" w:rsidRDefault="00CE15E9" w:rsidP="00132C81">
      <w:pPr>
        <w:rPr>
          <w:sz w:val="32"/>
        </w:rPr>
      </w:pPr>
    </w:p>
    <w:p w:rsidR="00CE15E9" w:rsidRDefault="00CE15E9" w:rsidP="00132C81">
      <w:pPr>
        <w:rPr>
          <w:sz w:val="32"/>
        </w:rPr>
      </w:pPr>
    </w:p>
    <w:p w:rsidR="00CE15E9" w:rsidRDefault="00CE15E9" w:rsidP="00132C81">
      <w:pPr>
        <w:rPr>
          <w:sz w:val="32"/>
        </w:rPr>
      </w:pPr>
    </w:p>
    <w:p w:rsidR="00CE15E9" w:rsidRDefault="00CE15E9" w:rsidP="00132C81">
      <w:pPr>
        <w:rPr>
          <w:sz w:val="32"/>
        </w:rPr>
      </w:pPr>
    </w:p>
    <w:p w:rsidR="00CE15E9" w:rsidRDefault="00CE15E9" w:rsidP="00132C81">
      <w:pPr>
        <w:rPr>
          <w:sz w:val="32"/>
        </w:rPr>
      </w:pPr>
    </w:p>
    <w:p w:rsidR="00CE15E9" w:rsidRDefault="00CE15E9" w:rsidP="00132C81">
      <w:pPr>
        <w:rPr>
          <w:sz w:val="32"/>
        </w:rPr>
      </w:pPr>
    </w:p>
    <w:p w:rsidR="00CE15E9" w:rsidRDefault="00CE15E9" w:rsidP="00132C81">
      <w:pPr>
        <w:rPr>
          <w:sz w:val="32"/>
        </w:rPr>
      </w:pPr>
    </w:p>
    <w:p w:rsidR="00CE15E9" w:rsidRDefault="00CE15E9" w:rsidP="00132C81">
      <w:pPr>
        <w:rPr>
          <w:sz w:val="32"/>
        </w:rPr>
      </w:pPr>
    </w:p>
    <w:p w:rsidR="00CE15E9" w:rsidRDefault="00CE15E9" w:rsidP="00132C81">
      <w:pPr>
        <w:rPr>
          <w:sz w:val="32"/>
        </w:rPr>
      </w:pPr>
    </w:p>
    <w:p w:rsidR="00CE15E9" w:rsidRDefault="00CE15E9" w:rsidP="00132C81">
      <w:pPr>
        <w:rPr>
          <w:sz w:val="32"/>
        </w:rPr>
      </w:pPr>
    </w:p>
    <w:p w:rsidR="00CE15E9" w:rsidRDefault="00CE15E9" w:rsidP="00132C81">
      <w:pPr>
        <w:rPr>
          <w:sz w:val="32"/>
        </w:rPr>
      </w:pPr>
    </w:p>
    <w:p w:rsidR="00CE15E9" w:rsidRDefault="00CE15E9" w:rsidP="00132C81">
      <w:pPr>
        <w:rPr>
          <w:sz w:val="32"/>
        </w:rPr>
      </w:pPr>
    </w:p>
    <w:p w:rsidR="00CE15E9" w:rsidRDefault="00CE15E9" w:rsidP="00132C81">
      <w:pPr>
        <w:rPr>
          <w:sz w:val="32"/>
        </w:rPr>
      </w:pPr>
    </w:p>
    <w:p w:rsidR="00CE15E9" w:rsidRDefault="00CE15E9" w:rsidP="00132C81">
      <w:pPr>
        <w:rPr>
          <w:sz w:val="32"/>
        </w:rPr>
      </w:pPr>
    </w:p>
    <w:p w:rsidR="00CE15E9" w:rsidRDefault="00CE15E9" w:rsidP="00132C81">
      <w:pPr>
        <w:rPr>
          <w:sz w:val="32"/>
        </w:rPr>
      </w:pPr>
    </w:p>
    <w:p w:rsidR="00CE15E9" w:rsidRDefault="00CE15E9" w:rsidP="00132C81">
      <w:pPr>
        <w:rPr>
          <w:sz w:val="32"/>
        </w:rPr>
      </w:pPr>
    </w:p>
    <w:p w:rsidR="00CE15E9" w:rsidRDefault="00CE15E9" w:rsidP="00132C81">
      <w:pPr>
        <w:rPr>
          <w:sz w:val="32"/>
        </w:rPr>
      </w:pPr>
    </w:p>
    <w:p w:rsidR="00132C81" w:rsidRDefault="00132C81" w:rsidP="00DE423F">
      <w:pPr>
        <w:pStyle w:val="Naslov1"/>
        <w:numPr>
          <w:ilvl w:val="0"/>
          <w:numId w:val="2"/>
        </w:numPr>
        <w:spacing w:line="360" w:lineRule="auto"/>
      </w:pPr>
      <w:bookmarkStart w:id="4" w:name="_Toc119074459"/>
      <w:r>
        <w:lastRenderedPageBreak/>
        <w:t>UVOD</w:t>
      </w:r>
      <w:bookmarkEnd w:id="4"/>
    </w:p>
    <w:p w:rsidR="00132C81" w:rsidRDefault="00132C81" w:rsidP="007F70F7">
      <w:pPr>
        <w:spacing w:line="360" w:lineRule="auto"/>
        <w:jc w:val="both"/>
      </w:pPr>
    </w:p>
    <w:p w:rsidR="00132C81" w:rsidRPr="00132C81" w:rsidRDefault="00132C81" w:rsidP="007F70F7">
      <w:pPr>
        <w:spacing w:line="360" w:lineRule="auto"/>
        <w:jc w:val="both"/>
      </w:pPr>
      <w:r>
        <w:t>HSQLDB (HyperSQLDataBase) je vodeći SQL sustav relacijskih baza podataka koji je napisan u Javi. Nudi malu, brzu</w:t>
      </w:r>
      <w:r w:rsidR="00DE5411">
        <w:t xml:space="preserve">, višenitnu i transakcijsku bazu podataka s tablicama u memoriji i na disku te podržava ugrađene i poslužiteljske načine rada. Uključuje moćan SQL alat naredbenog retka i jednostavne GUI alate za upite. HSQLDB podržava najširi raspon značajki SQL standarda viđenih u bilo kojem </w:t>
      </w:r>
      <w:r w:rsidR="00DE5411" w:rsidRPr="00DE5411">
        <w:rPr>
          <w:i/>
        </w:rPr>
        <w:t>engine-u</w:t>
      </w:r>
      <w:r w:rsidR="00DE5411">
        <w:t xml:space="preserve"> baze podataka otvorenog koda. Te značajke su značajke temeljnog jezika SQL:2016 i opsežan popis opcijskih značajki SQL:2016. </w:t>
      </w:r>
      <w:r w:rsidR="002D5B55">
        <w:rPr>
          <w:rStyle w:val="Referencafusnote"/>
        </w:rPr>
        <w:footnoteReference w:id="2"/>
      </w:r>
      <w:r w:rsidR="00DE5411">
        <w:t xml:space="preserve">Također podržava puni Advanced ANSI-92 SQL uz samo dvije iznimke. Podržana su i mnoga proširenja standarda, uključujući načine kompaktibilnosti sintakse i značajke drugih popularnih baza podataka. </w:t>
      </w:r>
      <w:r w:rsidR="007F70F7">
        <w:t>Ova baza potpuno je besplatna za korištenje i distribuciju pod njihovim licencama, temeljena je na standardnoj BSD licenci i potpuno je kompaktibilna sa svim glavnim licencama otvorenog koda.</w:t>
      </w:r>
    </w:p>
    <w:p w:rsidR="007A6735" w:rsidRDefault="007A6735" w:rsidP="00DE5411">
      <w:pPr>
        <w:spacing w:line="360" w:lineRule="auto"/>
        <w:jc w:val="both"/>
      </w:pPr>
    </w:p>
    <w:p w:rsidR="00DE423F" w:rsidRDefault="00DE423F" w:rsidP="00DE5411">
      <w:pPr>
        <w:spacing w:line="360" w:lineRule="auto"/>
        <w:jc w:val="both"/>
      </w:pPr>
    </w:p>
    <w:p w:rsidR="00F9685F" w:rsidRDefault="00F9685F" w:rsidP="00DE5411">
      <w:pPr>
        <w:spacing w:line="360" w:lineRule="auto"/>
        <w:jc w:val="both"/>
      </w:pPr>
    </w:p>
    <w:p w:rsidR="00DE423F" w:rsidRDefault="00DE423F" w:rsidP="00DE423F">
      <w:pPr>
        <w:pStyle w:val="Naslov1"/>
        <w:numPr>
          <w:ilvl w:val="0"/>
          <w:numId w:val="2"/>
        </w:numPr>
      </w:pPr>
      <w:bookmarkStart w:id="5" w:name="_Toc119074460"/>
      <w:r>
        <w:t>POVIJEST HSQLDB-a</w:t>
      </w:r>
      <w:bookmarkEnd w:id="5"/>
    </w:p>
    <w:p w:rsidR="00DE423F" w:rsidRDefault="00DE423F" w:rsidP="00DE423F"/>
    <w:p w:rsidR="00DE423F" w:rsidRDefault="00DE423F" w:rsidP="00DE423F">
      <w:pPr>
        <w:spacing w:line="360" w:lineRule="auto"/>
        <w:jc w:val="both"/>
      </w:pPr>
      <w:r>
        <w:t xml:space="preserve">Prije osnutka HSQLDB, Hypersonic SQL bio je mali </w:t>
      </w:r>
      <w:r>
        <w:rPr>
          <w:i/>
        </w:rPr>
        <w:t xml:space="preserve">open-source-all-Java </w:t>
      </w:r>
      <w:r>
        <w:t xml:space="preserve">engine baze podataka koji je prvi put objavljen s izvornim kodom 1998. godine. Do 2000. godine i do verzije 1.43 razvio se u jednostavan i osnovni SQL mehanizam. Projekt Hypersonic SQL prestao je s razvojem krajem 2000. godine te je zatvoren 2001. godine. </w:t>
      </w:r>
    </w:p>
    <w:p w:rsidR="00DE423F" w:rsidRDefault="00DE423F" w:rsidP="00DE423F">
      <w:pPr>
        <w:spacing w:line="360" w:lineRule="auto"/>
        <w:jc w:val="both"/>
      </w:pPr>
      <w:r>
        <w:t>U ožujku 2001. brojni programeri koji su koristili svoj rad okupili su se preko interneta i formirali HSQL Development Group kako bi nastavili razvoj. Ta grupa je kasnije izdala prvu verziju HSQLDB-a (1.60)</w:t>
      </w:r>
      <w:r w:rsidR="005B6D10">
        <w:t>. Ta verzija je sadržavala podršku za SQL okidače i druga poboljšanja i ispravke prijašnjih grešaka. Sljedeća verzija (1.61) uslijedila je u srpnju te godine.</w:t>
      </w:r>
      <w:r w:rsidR="002D5B55">
        <w:rPr>
          <w:rStyle w:val="Referencafusnote"/>
        </w:rPr>
        <w:footnoteReference w:id="3"/>
      </w:r>
      <w:r w:rsidR="005B6D10">
        <w:t xml:space="preserve"> </w:t>
      </w:r>
    </w:p>
    <w:p w:rsidR="005B6D10" w:rsidRDefault="005B6D10" w:rsidP="00DE423F">
      <w:pPr>
        <w:spacing w:line="360" w:lineRule="auto"/>
        <w:jc w:val="both"/>
      </w:pPr>
      <w:r>
        <w:t xml:space="preserve">Zbog sve većeg interesa za HSQLDB dolazilo se do sve većeg broja poboljšanja i novih značajki koje su bile dostavljene projektu. Razvoj se nastavio sljedećih 12 mjeseci, a sljedeća </w:t>
      </w:r>
      <w:r>
        <w:lastRenderedPageBreak/>
        <w:t xml:space="preserve">verzija (1.7.0), objavljena je s velikom novom funkcionalnošću, posebice sa tekstualnim tablicama. U listopadu 2002. godine uslijedila je nova verzija (1.7.1) s daljnjim poboljšanjima. </w:t>
      </w:r>
    </w:p>
    <w:p w:rsidR="005B6D10" w:rsidRDefault="005B6D10" w:rsidP="00DE423F">
      <w:pPr>
        <w:spacing w:line="360" w:lineRule="auto"/>
        <w:jc w:val="both"/>
      </w:pPr>
      <w:r>
        <w:t>Rad na verziji 1.7.2 nastavljen je do spnja 2004. godine kada je 1.7.2 konačno objavljena. Uvedene su određene značajke kao što su sastavljene pripremljene izjave, kaskadno brisanje i ažuriranje. Nastavljalo se popravljanje prijavljenih grešaka u odnosu na 1.7.2 te se izdalo 10 revizija</w:t>
      </w:r>
      <w:r>
        <w:rPr>
          <w:i/>
        </w:rPr>
        <w:t xml:space="preserve"> engine-a. </w:t>
      </w:r>
      <w:r>
        <w:t xml:space="preserve">Thomas Mueller, autor Hypersonic SQL-a, ponovno se pojavio 2004. na kratko razdoblje i ponudio poboljšanje za rukovanje NULL-om te se objavila verzija 1.7.3 2004. godine. </w:t>
      </w:r>
    </w:p>
    <w:p w:rsidR="005B6D10" w:rsidRDefault="008D14E3" w:rsidP="00DE423F">
      <w:pPr>
        <w:spacing w:line="360" w:lineRule="auto"/>
        <w:jc w:val="both"/>
      </w:pPr>
      <w:r>
        <w:t xml:space="preserve">Razvoj na sljedećoj verziji, koja je bila označena kao 1.8.0, proveden je u drugoj polovici 2004. godine. Uvedene su promjene koje je napravio Ocke Janssen za integraciju OpenOffice.org. Također napisano je cijelo područje koda koje kontrolira postojanost i rukuje predmemorijom memorije redaka koji su temeljeni na disku. To je učinilo HSQLDB još otpornijim i sposobnijim za rukovanje ogromnim tablicama. Također je razvijeno nekoliko važnih i novih značajki, uključujući sheme baze podataka, uloge i nove SQL značajke. Prvo izdanje 1.8.0 izašlo je u srpnju 2005. Ova verzija imala je redovite popravke pogrešaka i poboljšanje od svog izdanja do posljednje verzije 1.8.10 koja je objavljena 2010. godine. </w:t>
      </w:r>
    </w:p>
    <w:p w:rsidR="0096617E" w:rsidRPr="005B6D10" w:rsidRDefault="0096617E" w:rsidP="00DE423F">
      <w:pPr>
        <w:spacing w:line="360" w:lineRule="auto"/>
        <w:jc w:val="both"/>
      </w:pPr>
      <w:r>
        <w:t>Verzija 2.0.0 konačno je objavljena u lipnju 2010. godine, nakon godinu dana alfa i beta izdanja s opsežnim javnim testovima. Od izdanja verzije 2.0.0, dodana su nova poboljšanja, nove značajke i popravljene su prijavljene greške što je u konačnici rezultiralo najnovijom verzijom 2.7.1, koja je objavljena u listopadu ove godine.</w:t>
      </w:r>
      <w:r w:rsidR="002D5B55">
        <w:rPr>
          <w:rStyle w:val="Referencafusnote"/>
        </w:rPr>
        <w:footnoteReference w:id="4"/>
      </w:r>
      <w:r>
        <w:t xml:space="preserve"> </w:t>
      </w:r>
    </w:p>
    <w:p w:rsidR="00DE423F" w:rsidRDefault="00DE423F" w:rsidP="00DE423F"/>
    <w:p w:rsidR="00D41507" w:rsidRDefault="00D41507" w:rsidP="00DE423F"/>
    <w:p w:rsidR="00D41507" w:rsidRDefault="00D41507" w:rsidP="00DE423F"/>
    <w:p w:rsidR="00D41507" w:rsidRDefault="00D41507" w:rsidP="00DE423F"/>
    <w:p w:rsidR="00D41507" w:rsidRDefault="00D41507" w:rsidP="00DE423F"/>
    <w:p w:rsidR="00D41507" w:rsidRDefault="00D41507" w:rsidP="00DE423F"/>
    <w:p w:rsidR="00D41507" w:rsidRDefault="00D41507" w:rsidP="00DE423F"/>
    <w:p w:rsidR="00D41507" w:rsidRDefault="00D41507" w:rsidP="00DE423F"/>
    <w:p w:rsidR="00D41507" w:rsidRDefault="00D41507" w:rsidP="00DE423F"/>
    <w:p w:rsidR="00D41507" w:rsidRDefault="00D41507" w:rsidP="00DE423F"/>
    <w:p w:rsidR="00D41507" w:rsidRDefault="00D41507" w:rsidP="00DE423F"/>
    <w:p w:rsidR="00D41507" w:rsidRDefault="00D41507" w:rsidP="00DE423F"/>
    <w:p w:rsidR="00D41507" w:rsidRDefault="00D41507" w:rsidP="00DE423F"/>
    <w:p w:rsidR="00B123A7" w:rsidRDefault="00B123A7" w:rsidP="00DE423F"/>
    <w:p w:rsidR="00B123A7" w:rsidRDefault="00B123A7" w:rsidP="00B123A7">
      <w:pPr>
        <w:pStyle w:val="Naslov1"/>
        <w:numPr>
          <w:ilvl w:val="0"/>
          <w:numId w:val="2"/>
        </w:numPr>
      </w:pPr>
      <w:bookmarkStart w:id="6" w:name="_Toc119074461"/>
      <w:r>
        <w:lastRenderedPageBreak/>
        <w:t>INSTALACIJA SUSTAVA</w:t>
      </w:r>
      <w:bookmarkEnd w:id="6"/>
    </w:p>
    <w:p w:rsidR="00B123A7" w:rsidRDefault="00B123A7" w:rsidP="00B123A7"/>
    <w:p w:rsidR="00B123A7" w:rsidRDefault="00B123A7" w:rsidP="00293369">
      <w:pPr>
        <w:pStyle w:val="Odlomakpopisa"/>
        <w:numPr>
          <w:ilvl w:val="0"/>
          <w:numId w:val="3"/>
        </w:numPr>
        <w:spacing w:line="360" w:lineRule="auto"/>
        <w:jc w:val="both"/>
      </w:pPr>
      <w:r>
        <w:t>Prvo što trebamo napraviti jest upisati HSQLDB u Google tražilicu i kliknuti na prvi rezultat pretrage. Zatim kliknemo na „</w:t>
      </w:r>
      <w:r>
        <w:rPr>
          <w:i/>
        </w:rPr>
        <w:t>Download latest version 2.7.1“</w:t>
      </w:r>
      <w:r w:rsidR="002D5B55">
        <w:rPr>
          <w:rStyle w:val="Referencafusnote"/>
          <w:i/>
        </w:rPr>
        <w:footnoteReference w:id="5"/>
      </w:r>
      <w:r>
        <w:rPr>
          <w:i/>
        </w:rPr>
        <w:t xml:space="preserve"> </w:t>
      </w:r>
    </w:p>
    <w:p w:rsidR="00B123A7" w:rsidRDefault="00B123A7" w:rsidP="00B123A7"/>
    <w:p w:rsidR="00293369" w:rsidRDefault="00293369" w:rsidP="00B123A7"/>
    <w:p w:rsidR="00B123A7" w:rsidRDefault="00293369" w:rsidP="00293369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3.5pt;height:187.5pt">
            <v:imagedata r:id="rId9" o:title="hsqldb početna"/>
          </v:shape>
        </w:pict>
      </w:r>
    </w:p>
    <w:p w:rsidR="00B123A7" w:rsidRDefault="00F9685F" w:rsidP="00686619">
      <w:pPr>
        <w:jc w:val="center"/>
      </w:pPr>
      <w:r>
        <w:t>Slika 1</w:t>
      </w:r>
      <w:r w:rsidR="00686619">
        <w:t>: web stranica hsqldb-</w:t>
      </w:r>
      <w:r>
        <w:t>a</w:t>
      </w:r>
    </w:p>
    <w:p w:rsidR="00283816" w:rsidRDefault="00F9685F" w:rsidP="00293369">
      <w:pPr>
        <w:pStyle w:val="Odlomakpopisa"/>
        <w:numPr>
          <w:ilvl w:val="0"/>
          <w:numId w:val="3"/>
        </w:numPr>
        <w:spacing w:line="360" w:lineRule="auto"/>
        <w:jc w:val="both"/>
      </w:pPr>
      <w:r>
        <w:t xml:space="preserve">Kada smo ušli u to preuzmemo najnoviju verziju baze u obliku </w:t>
      </w:r>
      <w:r>
        <w:rPr>
          <w:i/>
        </w:rPr>
        <w:t xml:space="preserve">zip file-a. </w:t>
      </w:r>
      <w:r w:rsidR="00283816">
        <w:t xml:space="preserve">Taj </w:t>
      </w:r>
      <w:r w:rsidR="00283816">
        <w:rPr>
          <w:i/>
        </w:rPr>
        <w:t xml:space="preserve">zip file </w:t>
      </w:r>
      <w:r w:rsidR="00283816">
        <w:t>spremimo gdje želimo, a on bi trebao izgledati ovako:</w:t>
      </w:r>
    </w:p>
    <w:p w:rsidR="00283816" w:rsidRDefault="00283816" w:rsidP="00283816">
      <w:pPr>
        <w:pStyle w:val="Odlomakpopisa"/>
      </w:pPr>
    </w:p>
    <w:p w:rsidR="00283816" w:rsidRDefault="00293369" w:rsidP="00293369">
      <w:pPr>
        <w:jc w:val="center"/>
      </w:pPr>
      <w:r>
        <w:pict>
          <v:shape id="_x0000_i1026" type="#_x0000_t75" style="width:262.5pt;height:156pt">
            <v:imagedata r:id="rId10" o:title="zip"/>
          </v:shape>
        </w:pict>
      </w:r>
    </w:p>
    <w:p w:rsidR="00F9685F" w:rsidRDefault="00F9685F" w:rsidP="00293369">
      <w:pPr>
        <w:jc w:val="center"/>
      </w:pPr>
      <w:r>
        <w:t>Slika 2: zip file hsqldb-a</w:t>
      </w:r>
    </w:p>
    <w:p w:rsidR="000359A1" w:rsidRDefault="000359A1" w:rsidP="00283816"/>
    <w:p w:rsidR="00B123A7" w:rsidRDefault="00B123A7" w:rsidP="00DE423F"/>
    <w:p w:rsidR="00293369" w:rsidRDefault="000A1737" w:rsidP="00293369">
      <w:pPr>
        <w:pStyle w:val="Odlomakpopisa"/>
        <w:numPr>
          <w:ilvl w:val="0"/>
          <w:numId w:val="5"/>
        </w:numPr>
        <w:spacing w:line="360" w:lineRule="auto"/>
        <w:jc w:val="both"/>
      </w:pPr>
      <w:r>
        <w:t xml:space="preserve">Nakon što smo spremili </w:t>
      </w:r>
      <w:r>
        <w:rPr>
          <w:i/>
        </w:rPr>
        <w:t>zip file</w:t>
      </w:r>
      <w:r>
        <w:t xml:space="preserve">, otvorimo „command prompt“ i podignemo server. </w:t>
      </w:r>
      <w:r w:rsidR="00293369">
        <w:t>Trebamo se pozicionirati u bin</w:t>
      </w:r>
      <w:r>
        <w:t xml:space="preserve"> datoteci </w:t>
      </w:r>
      <w:r>
        <w:rPr>
          <w:i/>
        </w:rPr>
        <w:t>zip file-a</w:t>
      </w:r>
      <w:r>
        <w:t xml:space="preserve"> te upisati </w:t>
      </w:r>
      <w:r>
        <w:rPr>
          <w:u w:val="single"/>
        </w:rPr>
        <w:t>runServer.</w:t>
      </w:r>
      <w:r w:rsidR="002D5B55">
        <w:rPr>
          <w:rStyle w:val="Referencafusnote"/>
          <w:u w:val="single"/>
        </w:rPr>
        <w:footnoteReference w:id="6"/>
      </w:r>
      <w:r>
        <w:t xml:space="preserve"> Nakon toga </w:t>
      </w:r>
      <w:r>
        <w:lastRenderedPageBreak/>
        <w:t>otvaramo još jedan „command prompt“</w:t>
      </w:r>
      <w:r w:rsidR="00293369">
        <w:t xml:space="preserve"> i također se pozicioniramo u bin dataoteku, ali ovaj puta upisujemo runManagerSwing te dobivamo ovo:</w:t>
      </w:r>
    </w:p>
    <w:p w:rsidR="00293369" w:rsidRDefault="00293369" w:rsidP="00293369"/>
    <w:p w:rsidR="000A1737" w:rsidRDefault="00293369" w:rsidP="00293369">
      <w:pPr>
        <w:jc w:val="center"/>
      </w:pPr>
      <w:r>
        <w:pict>
          <v:shape id="_x0000_i1027" type="#_x0000_t75" style="width:270pt;height:148.5pt">
            <v:imagedata r:id="rId11" o:title="runserver"/>
          </v:shape>
        </w:pict>
      </w:r>
    </w:p>
    <w:p w:rsidR="00F9685F" w:rsidRDefault="00F9685F" w:rsidP="00293369">
      <w:pPr>
        <w:jc w:val="center"/>
      </w:pPr>
      <w:r>
        <w:t>Slika 3: dizanje servera</w:t>
      </w:r>
    </w:p>
    <w:p w:rsidR="000359A1" w:rsidRDefault="000359A1" w:rsidP="000359A1">
      <w:pPr>
        <w:pStyle w:val="Odlomakpopisa"/>
      </w:pPr>
    </w:p>
    <w:p w:rsidR="00E45987" w:rsidRDefault="00E45987" w:rsidP="000359A1">
      <w:pPr>
        <w:pStyle w:val="Odlomakpopisa"/>
      </w:pPr>
    </w:p>
    <w:p w:rsidR="002D5B55" w:rsidRDefault="002D5B55" w:rsidP="002D5B55">
      <w:pPr>
        <w:pStyle w:val="Odlomakpopisa"/>
        <w:numPr>
          <w:ilvl w:val="0"/>
          <w:numId w:val="5"/>
        </w:numPr>
        <w:spacing w:line="360" w:lineRule="auto"/>
        <w:jc w:val="both"/>
      </w:pPr>
      <w:r>
        <w:t>Kad smo to obavili samo se spojimo na server i možemo raditi tablice.</w:t>
      </w:r>
    </w:p>
    <w:p w:rsidR="00293369" w:rsidRDefault="00293369" w:rsidP="00293369">
      <w:pPr>
        <w:pStyle w:val="Odlomakpopisa"/>
      </w:pPr>
    </w:p>
    <w:p w:rsidR="00293369" w:rsidRDefault="00293369" w:rsidP="00293369">
      <w:pPr>
        <w:pStyle w:val="Odlomakpopisa"/>
      </w:pPr>
    </w:p>
    <w:p w:rsidR="00F9685F" w:rsidRDefault="00F9685F" w:rsidP="00293369">
      <w:pPr>
        <w:pStyle w:val="Odlomakpopisa"/>
      </w:pPr>
    </w:p>
    <w:p w:rsidR="00F9685F" w:rsidRDefault="00F9685F" w:rsidP="00293369">
      <w:pPr>
        <w:pStyle w:val="Odlomakpopisa"/>
      </w:pPr>
    </w:p>
    <w:p w:rsidR="00F9685F" w:rsidRDefault="00F9685F" w:rsidP="00293369">
      <w:pPr>
        <w:pStyle w:val="Odlomakpopisa"/>
      </w:pPr>
    </w:p>
    <w:p w:rsidR="00F9685F" w:rsidRDefault="00F9685F" w:rsidP="00293369">
      <w:pPr>
        <w:pStyle w:val="Odlomakpopisa"/>
      </w:pPr>
    </w:p>
    <w:p w:rsidR="00F9685F" w:rsidRPr="00F9685F" w:rsidRDefault="00686619" w:rsidP="00F9685F">
      <w:pPr>
        <w:pStyle w:val="Naslov1"/>
        <w:numPr>
          <w:ilvl w:val="0"/>
          <w:numId w:val="2"/>
        </w:numPr>
      </w:pPr>
      <w:bookmarkStart w:id="7" w:name="_Toc119074462"/>
      <w:r>
        <w:t>IZRADA TABLICA PUTEM DBEAVER-A</w:t>
      </w:r>
      <w:bookmarkEnd w:id="7"/>
    </w:p>
    <w:p w:rsidR="00686619" w:rsidRDefault="00686619" w:rsidP="00686619"/>
    <w:p w:rsidR="00686619" w:rsidRDefault="00686619" w:rsidP="00686619">
      <w:pPr>
        <w:spacing w:line="360" w:lineRule="auto"/>
        <w:jc w:val="both"/>
      </w:pPr>
      <w:r>
        <w:t>Spajanje na DBeaver je vrlo jednostavno. Potrebno je odabrati željenu bazu (u mome slučaju je to HSQLDB) i povezati se na server koji smo ranije podigli</w:t>
      </w:r>
      <w:r w:rsidR="002D5B55">
        <w:rPr>
          <w:rStyle w:val="Referencafusnote"/>
        </w:rPr>
        <w:footnoteReference w:id="7"/>
      </w:r>
      <w:r>
        <w:t>. Za kreiranje tablica imamo naredbu CREATE TABLE pa je za jednu tablicu,u mome primjeru, to izgledalo ovako.</w:t>
      </w:r>
    </w:p>
    <w:p w:rsidR="00F9685F" w:rsidRDefault="00F9685F" w:rsidP="00686619">
      <w:pPr>
        <w:spacing w:line="360" w:lineRule="auto"/>
        <w:jc w:val="both"/>
      </w:pPr>
    </w:p>
    <w:p w:rsidR="00686619" w:rsidRDefault="00F9685F" w:rsidP="00686619">
      <w:pPr>
        <w:spacing w:line="360" w:lineRule="auto"/>
        <w:jc w:val="center"/>
      </w:pPr>
      <w:r>
        <w:pict>
          <v:shape id="_x0000_i1028" type="#_x0000_t75" style="width:327pt;height:100.5pt">
            <v:imagedata r:id="rId12" o:title="createalbum"/>
          </v:shape>
        </w:pict>
      </w:r>
    </w:p>
    <w:p w:rsidR="00F9685F" w:rsidRDefault="00F9685F" w:rsidP="00686619">
      <w:pPr>
        <w:spacing w:line="360" w:lineRule="auto"/>
        <w:jc w:val="center"/>
      </w:pPr>
      <w:r>
        <w:t>Slika 4: kreiranje tablice</w:t>
      </w:r>
    </w:p>
    <w:p w:rsidR="00F9685F" w:rsidRPr="00686619" w:rsidRDefault="00F9685F" w:rsidP="00686619">
      <w:pPr>
        <w:spacing w:line="360" w:lineRule="auto"/>
        <w:jc w:val="center"/>
      </w:pPr>
    </w:p>
    <w:p w:rsidR="00293369" w:rsidRDefault="00686619" w:rsidP="00293369">
      <w:r>
        <w:lastRenderedPageBreak/>
        <w:t>Nadalje sa naredbom INSERT INTO popunjavaju se podatci u tablici, a najvažnije jest da smo dobro definirali strane i primarne ključeve.</w:t>
      </w:r>
    </w:p>
    <w:p w:rsidR="00F9685F" w:rsidRDefault="00F9685F" w:rsidP="00293369"/>
    <w:p w:rsidR="00686619" w:rsidRDefault="00F9685F" w:rsidP="00F9685F">
      <w:pPr>
        <w:jc w:val="center"/>
      </w:pPr>
      <w:r>
        <w:pict>
          <v:shape id="_x0000_i1029" type="#_x0000_t75" style="width:271.5pt;height:174pt">
            <v:imagedata r:id="rId13" o:title="dijagram"/>
          </v:shape>
        </w:pict>
      </w:r>
    </w:p>
    <w:p w:rsidR="00F9685F" w:rsidRDefault="00F9685F" w:rsidP="00F9685F">
      <w:pPr>
        <w:jc w:val="center"/>
      </w:pPr>
      <w:r>
        <w:t>Slika 5: ERA dijagram</w:t>
      </w:r>
    </w:p>
    <w:p w:rsidR="00F9685F" w:rsidRDefault="00F9685F" w:rsidP="00F9685F">
      <w:pPr>
        <w:jc w:val="center"/>
      </w:pPr>
    </w:p>
    <w:p w:rsidR="00F9685F" w:rsidRDefault="00F9685F" w:rsidP="00F9685F">
      <w:pPr>
        <w:jc w:val="center"/>
      </w:pPr>
      <w:r>
        <w:pict>
          <v:shape id="_x0000_i1030" type="#_x0000_t75" style="width:135pt;height:165pt">
            <v:imagedata r:id="rId14" o:title="žanr"/>
          </v:shape>
        </w:pict>
      </w:r>
    </w:p>
    <w:p w:rsidR="00F9685F" w:rsidRDefault="00F9685F" w:rsidP="00F9685F">
      <w:pPr>
        <w:jc w:val="center"/>
      </w:pPr>
      <w:r>
        <w:t>Slika 6: ŽANR tablica</w:t>
      </w:r>
    </w:p>
    <w:p w:rsidR="00F9685F" w:rsidRDefault="00F9685F" w:rsidP="00F9685F">
      <w:pPr>
        <w:jc w:val="center"/>
      </w:pPr>
      <w:r>
        <w:pict>
          <v:shape id="_x0000_i1031" type="#_x0000_t75" style="width:198pt;height:102pt">
            <v:imagedata r:id="rId15" o:title="izdavač"/>
          </v:shape>
        </w:pict>
      </w:r>
      <w:r>
        <w:t xml:space="preserve"> </w:t>
      </w:r>
    </w:p>
    <w:p w:rsidR="00F9685F" w:rsidRDefault="00F9685F" w:rsidP="00F9685F">
      <w:pPr>
        <w:jc w:val="center"/>
      </w:pPr>
      <w:r>
        <w:t>Slika 7: IZDAVAČ tablica</w:t>
      </w:r>
    </w:p>
    <w:p w:rsidR="00F9685F" w:rsidRDefault="00F9685F" w:rsidP="00F9685F">
      <w:pPr>
        <w:jc w:val="center"/>
      </w:pPr>
    </w:p>
    <w:p w:rsidR="00F9685F" w:rsidRDefault="00F9685F" w:rsidP="00F9685F">
      <w:pPr>
        <w:jc w:val="center"/>
      </w:pPr>
      <w:r>
        <w:lastRenderedPageBreak/>
        <w:pict>
          <v:shape id="_x0000_i1032" type="#_x0000_t75" style="width:361.5pt;height:154.5pt">
            <v:imagedata r:id="rId16" o:title="album"/>
          </v:shape>
        </w:pict>
      </w:r>
    </w:p>
    <w:p w:rsidR="00F9685F" w:rsidRDefault="00F9685F" w:rsidP="00F9685F">
      <w:pPr>
        <w:jc w:val="center"/>
      </w:pPr>
      <w:r>
        <w:t>Slika 8: ALBUM tablica</w:t>
      </w:r>
    </w:p>
    <w:p w:rsidR="00F9685F" w:rsidRDefault="00F9685F" w:rsidP="00F9685F">
      <w:pPr>
        <w:jc w:val="center"/>
      </w:pPr>
    </w:p>
    <w:p w:rsidR="00686619" w:rsidRDefault="00F9685F" w:rsidP="00686619">
      <w:pPr>
        <w:jc w:val="center"/>
      </w:pPr>
      <w:r>
        <w:pict>
          <v:shape id="_x0000_i1033" type="#_x0000_t75" style="width:202.5pt;height:160.5pt">
            <v:imagedata r:id="rId17" o:title="autor"/>
          </v:shape>
        </w:pict>
      </w:r>
    </w:p>
    <w:p w:rsidR="00F9685F" w:rsidRDefault="00F9685F" w:rsidP="00686619">
      <w:pPr>
        <w:jc w:val="center"/>
      </w:pPr>
      <w:r>
        <w:t>Slika 9: AUTOR tablica</w:t>
      </w:r>
    </w:p>
    <w:p w:rsidR="00CE15E9" w:rsidRDefault="00CE15E9" w:rsidP="00686619">
      <w:pPr>
        <w:jc w:val="center"/>
      </w:pPr>
    </w:p>
    <w:p w:rsidR="00CE15E9" w:rsidRDefault="00CE15E9" w:rsidP="00CE15E9">
      <w:pPr>
        <w:pStyle w:val="Naslov1"/>
      </w:pPr>
    </w:p>
    <w:p w:rsidR="00CE15E9" w:rsidRDefault="00CE15E9" w:rsidP="00CE15E9">
      <w:pPr>
        <w:pStyle w:val="Naslov1"/>
        <w:numPr>
          <w:ilvl w:val="0"/>
          <w:numId w:val="2"/>
        </w:numPr>
      </w:pPr>
      <w:bookmarkStart w:id="8" w:name="_Toc119074463"/>
      <w:r>
        <w:t>ŠTO SAM KRIVO RADIO</w:t>
      </w:r>
      <w:bookmarkEnd w:id="8"/>
    </w:p>
    <w:p w:rsidR="00CE15E9" w:rsidRDefault="00CE15E9" w:rsidP="00CE15E9"/>
    <w:p w:rsidR="00A40ED3" w:rsidRDefault="00A40ED3" w:rsidP="00A40ED3">
      <w:pPr>
        <w:spacing w:line="360" w:lineRule="auto"/>
        <w:jc w:val="both"/>
      </w:pPr>
      <w:r>
        <w:t xml:space="preserve">U ovome dijelu proći ću kroz stvari koje sam krivo radio. Naime za dizanje servera potrebno je samo se pozicionirati u direktoriju kao što sam već prije naveo. No na stranici HSQLDB-a ima puno načina za instalaciju baze. Jedna od njih je da sami pravimo i dižemo server, što u ovome slučaju nije potrebno jer se sam server već nalazi u </w:t>
      </w:r>
      <w:r>
        <w:rPr>
          <w:i/>
        </w:rPr>
        <w:t>zip file-u</w:t>
      </w:r>
      <w:r>
        <w:t xml:space="preserve"> baze. Stoga sam mislio kako treba raditi server tako što napišemo </w:t>
      </w:r>
      <w:r w:rsidRPr="00A40ED3">
        <w:rPr>
          <w:i/>
        </w:rPr>
        <w:t>.properties file</w:t>
      </w:r>
      <w:r>
        <w:t xml:space="preserve"> koji izgleda ovako: </w:t>
      </w:r>
    </w:p>
    <w:p w:rsidR="00A40ED3" w:rsidRDefault="00A40ED3" w:rsidP="00A40ED3">
      <w:pPr>
        <w:spacing w:line="360" w:lineRule="auto"/>
        <w:jc w:val="both"/>
      </w:pPr>
    </w:p>
    <w:p w:rsidR="00A40ED3" w:rsidRDefault="00A40ED3" w:rsidP="00A40ED3">
      <w:pPr>
        <w:spacing w:line="360" w:lineRule="auto"/>
        <w:jc w:val="center"/>
      </w:pPr>
      <w:r>
        <w:lastRenderedPageBreak/>
        <w:pict>
          <v:shape id="_x0000_i1034" type="#_x0000_t75" style="width:315pt;height:118.5pt">
            <v:imagedata r:id="rId18" o:title="server"/>
          </v:shape>
        </w:pict>
      </w:r>
    </w:p>
    <w:p w:rsidR="00A40ED3" w:rsidRDefault="00A40ED3" w:rsidP="00A40ED3">
      <w:pPr>
        <w:spacing w:line="360" w:lineRule="auto"/>
        <w:jc w:val="center"/>
      </w:pPr>
      <w:r>
        <w:t>Slika 10: server</w:t>
      </w:r>
    </w:p>
    <w:p w:rsidR="00A40ED3" w:rsidRDefault="00A40ED3" w:rsidP="00A40ED3">
      <w:pPr>
        <w:spacing w:line="360" w:lineRule="auto"/>
        <w:jc w:val="both"/>
      </w:pPr>
    </w:p>
    <w:p w:rsidR="00A40ED3" w:rsidRPr="00A40ED3" w:rsidRDefault="00A40ED3" w:rsidP="00A40ED3">
      <w:pPr>
        <w:spacing w:line="360" w:lineRule="auto"/>
        <w:jc w:val="both"/>
      </w:pPr>
      <w:r>
        <w:t xml:space="preserve">Nakon toga sam u </w:t>
      </w:r>
      <w:r>
        <w:rPr>
          <w:i/>
        </w:rPr>
        <w:t>command prompt-u</w:t>
      </w:r>
      <w:r>
        <w:t xml:space="preserve"> izrađivao </w:t>
      </w:r>
      <w:r>
        <w:rPr>
          <w:i/>
        </w:rPr>
        <w:t>classpath</w:t>
      </w:r>
      <w:r>
        <w:t xml:space="preserve"> za javu, no to nije uopće funkcioniralo te kada sam pokušao to napraviti, naredbe mi uopće nisu funkcionirale. Nakon suradnje sa profesorom sam shvatio da ništa od toga nije potrebno za instalaciju sustava i dizanje servera. </w:t>
      </w:r>
    </w:p>
    <w:p w:rsidR="00A40ED3" w:rsidRDefault="00A40ED3" w:rsidP="00A40ED3">
      <w:pPr>
        <w:spacing w:line="360" w:lineRule="auto"/>
        <w:jc w:val="center"/>
      </w:pPr>
      <w:r>
        <w:pict>
          <v:shape id="_x0000_i1035" type="#_x0000_t75" style="width:270pt;height:141pt">
            <v:imagedata r:id="rId19" o:title="Izrezak"/>
          </v:shape>
        </w:pict>
      </w:r>
    </w:p>
    <w:p w:rsidR="00A40ED3" w:rsidRDefault="00A40ED3" w:rsidP="00A40ED3">
      <w:pPr>
        <w:spacing w:line="360" w:lineRule="auto"/>
        <w:jc w:val="center"/>
      </w:pPr>
      <w:r>
        <w:t>Slika 11: java classpath</w:t>
      </w:r>
    </w:p>
    <w:p w:rsidR="00D41507" w:rsidRDefault="00D41507" w:rsidP="00A40ED3">
      <w:pPr>
        <w:spacing w:line="360" w:lineRule="auto"/>
        <w:jc w:val="center"/>
      </w:pPr>
    </w:p>
    <w:p w:rsidR="00D41507" w:rsidRDefault="00D41507" w:rsidP="00A40ED3">
      <w:pPr>
        <w:spacing w:line="360" w:lineRule="auto"/>
        <w:jc w:val="center"/>
      </w:pPr>
    </w:p>
    <w:p w:rsidR="00D41507" w:rsidRDefault="00D41507" w:rsidP="00A40ED3">
      <w:pPr>
        <w:spacing w:line="360" w:lineRule="auto"/>
        <w:jc w:val="center"/>
      </w:pPr>
    </w:p>
    <w:p w:rsidR="00D41507" w:rsidRDefault="00D41507" w:rsidP="00A40ED3">
      <w:pPr>
        <w:spacing w:line="360" w:lineRule="auto"/>
        <w:jc w:val="center"/>
      </w:pPr>
    </w:p>
    <w:p w:rsidR="00D41507" w:rsidRDefault="00D41507" w:rsidP="00A40ED3">
      <w:pPr>
        <w:spacing w:line="360" w:lineRule="auto"/>
        <w:jc w:val="center"/>
      </w:pPr>
    </w:p>
    <w:p w:rsidR="00D41507" w:rsidRDefault="00D41507" w:rsidP="00A40ED3">
      <w:pPr>
        <w:spacing w:line="360" w:lineRule="auto"/>
        <w:jc w:val="center"/>
      </w:pPr>
    </w:p>
    <w:p w:rsidR="00D41507" w:rsidRDefault="00D41507" w:rsidP="00A40ED3">
      <w:pPr>
        <w:spacing w:line="360" w:lineRule="auto"/>
        <w:jc w:val="center"/>
      </w:pPr>
    </w:p>
    <w:p w:rsidR="00D41507" w:rsidRDefault="00D41507" w:rsidP="00A40ED3">
      <w:pPr>
        <w:spacing w:line="360" w:lineRule="auto"/>
        <w:jc w:val="center"/>
      </w:pPr>
    </w:p>
    <w:p w:rsidR="00D41507" w:rsidRDefault="00D41507" w:rsidP="00A40ED3">
      <w:pPr>
        <w:spacing w:line="360" w:lineRule="auto"/>
        <w:jc w:val="center"/>
      </w:pPr>
    </w:p>
    <w:p w:rsidR="00D41507" w:rsidRDefault="00D41507" w:rsidP="00A40ED3">
      <w:pPr>
        <w:spacing w:line="360" w:lineRule="auto"/>
        <w:jc w:val="center"/>
      </w:pPr>
    </w:p>
    <w:p w:rsidR="00D41507" w:rsidRDefault="00D41507" w:rsidP="00A40ED3">
      <w:pPr>
        <w:spacing w:line="360" w:lineRule="auto"/>
        <w:jc w:val="center"/>
      </w:pPr>
    </w:p>
    <w:p w:rsidR="00D41507" w:rsidRDefault="00D41507" w:rsidP="00A40ED3">
      <w:pPr>
        <w:spacing w:line="360" w:lineRule="auto"/>
        <w:jc w:val="center"/>
      </w:pPr>
    </w:p>
    <w:p w:rsidR="00D41507" w:rsidRDefault="00D41507" w:rsidP="00A40ED3">
      <w:pPr>
        <w:spacing w:line="360" w:lineRule="auto"/>
        <w:jc w:val="center"/>
      </w:pPr>
    </w:p>
    <w:p w:rsidR="00D41507" w:rsidRDefault="00D41507" w:rsidP="00D41507">
      <w:pPr>
        <w:pStyle w:val="Naslov1"/>
        <w:numPr>
          <w:ilvl w:val="0"/>
          <w:numId w:val="2"/>
        </w:numPr>
      </w:pPr>
      <w:bookmarkStart w:id="9" w:name="_Toc119074464"/>
      <w:r>
        <w:lastRenderedPageBreak/>
        <w:t>POPIS LITERATURE:</w:t>
      </w:r>
      <w:bookmarkEnd w:id="9"/>
    </w:p>
    <w:p w:rsidR="00D41507" w:rsidRDefault="00D41507" w:rsidP="00D41507"/>
    <w:p w:rsidR="00D41507" w:rsidRDefault="00D41507" w:rsidP="00D41507"/>
    <w:p w:rsidR="00D41507" w:rsidRDefault="00D41507" w:rsidP="00D41507">
      <w:pPr>
        <w:spacing w:line="360" w:lineRule="auto"/>
        <w:jc w:val="both"/>
      </w:pPr>
      <w:r>
        <w:t xml:space="preserve">HyperSQL,2001-2022. url: </w:t>
      </w:r>
      <w:hyperlink r:id="rId20" w:history="1">
        <w:r w:rsidRPr="00D41507">
          <w:rPr>
            <w:rStyle w:val="Hiperveza"/>
          </w:rPr>
          <w:t>https://hsqldb.org/</w:t>
        </w:r>
      </w:hyperlink>
      <w:r>
        <w:t xml:space="preserve"> (datum pristupa: 8. studeni 2022.)</w:t>
      </w:r>
    </w:p>
    <w:p w:rsidR="00D41507" w:rsidRDefault="00D41507" w:rsidP="00D41507">
      <w:pPr>
        <w:spacing w:line="360" w:lineRule="auto"/>
        <w:jc w:val="both"/>
      </w:pPr>
    </w:p>
    <w:p w:rsidR="00D41507" w:rsidRDefault="00D41507" w:rsidP="00D41507">
      <w:pPr>
        <w:spacing w:line="360" w:lineRule="auto"/>
        <w:jc w:val="both"/>
      </w:pPr>
    </w:p>
    <w:p w:rsidR="00D41507" w:rsidRDefault="00D41507" w:rsidP="00D41507">
      <w:pPr>
        <w:spacing w:line="360" w:lineRule="auto"/>
        <w:jc w:val="both"/>
      </w:pPr>
      <w:r>
        <w:t xml:space="preserve">HyperSQL Usage Examples, 2001-2022. url: </w:t>
      </w:r>
      <w:hyperlink r:id="rId21" w:history="1">
        <w:r w:rsidRPr="00D41507">
          <w:rPr>
            <w:rStyle w:val="Hiperveza"/>
          </w:rPr>
          <w:t>https://hsqldb.org/web/usagelinks.html</w:t>
        </w:r>
      </w:hyperlink>
      <w:r>
        <w:t xml:space="preserve">  (datum pristupa: 9. studeni 2022.)</w:t>
      </w:r>
    </w:p>
    <w:p w:rsidR="00D41507" w:rsidRDefault="00D41507" w:rsidP="00D41507">
      <w:pPr>
        <w:spacing w:line="360" w:lineRule="auto"/>
        <w:jc w:val="both"/>
      </w:pPr>
    </w:p>
    <w:p w:rsidR="002D5B55" w:rsidRDefault="002D5B55" w:rsidP="00D41507">
      <w:pPr>
        <w:spacing w:line="360" w:lineRule="auto"/>
        <w:jc w:val="both"/>
      </w:pPr>
    </w:p>
    <w:p w:rsidR="00D41507" w:rsidRDefault="00D41507" w:rsidP="00D41507">
      <w:pPr>
        <w:spacing w:line="360" w:lineRule="auto"/>
        <w:jc w:val="both"/>
      </w:pPr>
      <w:r>
        <w:t xml:space="preserve">HyperSQL Database Engine Files, 2001-2022. url: </w:t>
      </w:r>
      <w:hyperlink r:id="rId22" w:history="1">
        <w:r w:rsidRPr="00D41507">
          <w:rPr>
            <w:rStyle w:val="Hiperveza"/>
          </w:rPr>
          <w:t>https://sourceforge.net/projects/hsqldb/files/</w:t>
        </w:r>
      </w:hyperlink>
      <w:r>
        <w:t xml:space="preserve"> (datum pristupa: 8. studeni 2022.)</w:t>
      </w:r>
    </w:p>
    <w:p w:rsidR="002D5B55" w:rsidRDefault="002D5B55" w:rsidP="00D41507">
      <w:pPr>
        <w:spacing w:line="360" w:lineRule="auto"/>
        <w:jc w:val="both"/>
      </w:pPr>
    </w:p>
    <w:p w:rsidR="002D5B55" w:rsidRDefault="002D5B55" w:rsidP="00D41507">
      <w:pPr>
        <w:spacing w:line="360" w:lineRule="auto"/>
        <w:jc w:val="both"/>
      </w:pPr>
    </w:p>
    <w:p w:rsidR="002D5B55" w:rsidRPr="00D41507" w:rsidRDefault="002D5B55" w:rsidP="00D41507">
      <w:pPr>
        <w:spacing w:line="360" w:lineRule="auto"/>
        <w:jc w:val="both"/>
      </w:pPr>
      <w:r>
        <w:t xml:space="preserve">DBeaver, 2022. url: </w:t>
      </w:r>
      <w:hyperlink r:id="rId23" w:history="1">
        <w:r w:rsidRPr="002D5B55">
          <w:rPr>
            <w:rStyle w:val="Hiperveza"/>
          </w:rPr>
          <w:t>https://dbeaver.io/</w:t>
        </w:r>
      </w:hyperlink>
      <w:r>
        <w:t xml:space="preserve"> (datum pristupa 9. studeni 2022.)</w:t>
      </w:r>
    </w:p>
    <w:sectPr w:rsidR="002D5B55" w:rsidRPr="00D41507" w:rsidSect="007A6735"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5641" w:rsidRDefault="00DE5641" w:rsidP="002D5B55">
      <w:r>
        <w:separator/>
      </w:r>
    </w:p>
  </w:endnote>
  <w:endnote w:type="continuationSeparator" w:id="1">
    <w:p w:rsidR="00DE5641" w:rsidRDefault="00DE5641" w:rsidP="002D5B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72428461"/>
      <w:docPartObj>
        <w:docPartGallery w:val="Page Numbers (Bottom of Page)"/>
        <w:docPartUnique/>
      </w:docPartObj>
    </w:sdtPr>
    <w:sdtContent>
      <w:p w:rsidR="002D5B55" w:rsidRDefault="002D5B55">
        <w:pPr>
          <w:pStyle w:val="Podnoje"/>
          <w:jc w:val="right"/>
        </w:pPr>
        <w:fldSimple w:instr=" PAGE   \* MERGEFORMAT ">
          <w:r w:rsidR="005A35CC">
            <w:rPr>
              <w:noProof/>
            </w:rPr>
            <w:t>11</w:t>
          </w:r>
        </w:fldSimple>
      </w:p>
    </w:sdtContent>
  </w:sdt>
  <w:p w:rsidR="002D5B55" w:rsidRDefault="002D5B55">
    <w:pPr>
      <w:pStyle w:val="Podnoj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5641" w:rsidRDefault="00DE5641" w:rsidP="002D5B55">
      <w:r>
        <w:separator/>
      </w:r>
    </w:p>
  </w:footnote>
  <w:footnote w:type="continuationSeparator" w:id="1">
    <w:p w:rsidR="00DE5641" w:rsidRDefault="00DE5641" w:rsidP="002D5B55">
      <w:r>
        <w:continuationSeparator/>
      </w:r>
    </w:p>
  </w:footnote>
  <w:footnote w:id="2">
    <w:p w:rsidR="002D5B55" w:rsidRPr="002D5B55" w:rsidRDefault="002D5B55" w:rsidP="002D5B55">
      <w:pPr>
        <w:spacing w:line="360" w:lineRule="auto"/>
        <w:jc w:val="both"/>
        <w:rPr>
          <w:sz w:val="20"/>
          <w:szCs w:val="20"/>
        </w:rPr>
      </w:pPr>
      <w:r w:rsidRPr="002D5B55">
        <w:rPr>
          <w:rStyle w:val="Referencafusnote"/>
          <w:sz w:val="20"/>
          <w:szCs w:val="20"/>
        </w:rPr>
        <w:footnoteRef/>
      </w:r>
      <w:r w:rsidRPr="002D5B55">
        <w:rPr>
          <w:sz w:val="20"/>
          <w:szCs w:val="20"/>
        </w:rPr>
        <w:t xml:space="preserve"> HyperSQL,2001-2022. url: </w:t>
      </w:r>
      <w:hyperlink r:id="rId1" w:history="1">
        <w:r w:rsidRPr="002D5B55">
          <w:rPr>
            <w:rStyle w:val="Hiperveza"/>
            <w:sz w:val="20"/>
            <w:szCs w:val="20"/>
          </w:rPr>
          <w:t>https://hsqldb.org/</w:t>
        </w:r>
      </w:hyperlink>
      <w:r w:rsidRPr="002D5B55">
        <w:rPr>
          <w:sz w:val="20"/>
          <w:szCs w:val="20"/>
        </w:rPr>
        <w:t xml:space="preserve"> (datum pristupa: 8. studeni 2022.)</w:t>
      </w:r>
    </w:p>
    <w:p w:rsidR="002D5B55" w:rsidRDefault="002D5B55">
      <w:pPr>
        <w:pStyle w:val="Tekstfusnote"/>
      </w:pPr>
    </w:p>
  </w:footnote>
  <w:footnote w:id="3">
    <w:p w:rsidR="002D5B55" w:rsidRPr="002D5B55" w:rsidRDefault="002D5B55" w:rsidP="002D5B55">
      <w:pPr>
        <w:spacing w:line="360" w:lineRule="auto"/>
        <w:jc w:val="both"/>
        <w:rPr>
          <w:sz w:val="20"/>
          <w:szCs w:val="20"/>
        </w:rPr>
      </w:pPr>
      <w:r w:rsidRPr="002D5B55">
        <w:rPr>
          <w:rStyle w:val="Referencafusnote"/>
          <w:sz w:val="20"/>
          <w:szCs w:val="20"/>
        </w:rPr>
        <w:footnoteRef/>
      </w:r>
      <w:r w:rsidRPr="002D5B55">
        <w:rPr>
          <w:sz w:val="20"/>
          <w:szCs w:val="20"/>
        </w:rPr>
        <w:t xml:space="preserve"> HyperSQL,2001-2022. url: </w:t>
      </w:r>
      <w:hyperlink r:id="rId2" w:history="1">
        <w:r w:rsidRPr="002D5B55">
          <w:rPr>
            <w:rStyle w:val="Hiperveza"/>
            <w:sz w:val="20"/>
            <w:szCs w:val="20"/>
          </w:rPr>
          <w:t>https://hsqldb.org/</w:t>
        </w:r>
      </w:hyperlink>
      <w:r w:rsidRPr="002D5B55">
        <w:rPr>
          <w:sz w:val="20"/>
          <w:szCs w:val="20"/>
        </w:rPr>
        <w:t xml:space="preserve"> (datum pristupa: 8. studeni 2022.)</w:t>
      </w:r>
    </w:p>
    <w:p w:rsidR="002D5B55" w:rsidRDefault="002D5B55">
      <w:pPr>
        <w:pStyle w:val="Tekstfusnote"/>
      </w:pPr>
    </w:p>
  </w:footnote>
  <w:footnote w:id="4">
    <w:p w:rsidR="002D5B55" w:rsidRPr="002D5B55" w:rsidRDefault="002D5B55" w:rsidP="002D5B55">
      <w:pPr>
        <w:spacing w:line="360" w:lineRule="auto"/>
        <w:jc w:val="both"/>
        <w:rPr>
          <w:sz w:val="20"/>
          <w:szCs w:val="20"/>
        </w:rPr>
      </w:pPr>
      <w:r w:rsidRPr="002D5B55">
        <w:rPr>
          <w:rStyle w:val="Referencafusnote"/>
        </w:rPr>
        <w:footnoteRef/>
      </w:r>
      <w:r w:rsidRPr="002D5B55">
        <w:t xml:space="preserve"> </w:t>
      </w:r>
      <w:r w:rsidRPr="002D5B55">
        <w:rPr>
          <w:rStyle w:val="Referencafusnote"/>
          <w:sz w:val="20"/>
          <w:szCs w:val="20"/>
        </w:rPr>
        <w:footnoteRef/>
      </w:r>
      <w:r w:rsidRPr="002D5B55">
        <w:rPr>
          <w:sz w:val="20"/>
          <w:szCs w:val="20"/>
        </w:rPr>
        <w:t xml:space="preserve"> HyperSQL,2001-2022. url: </w:t>
      </w:r>
      <w:hyperlink r:id="rId3" w:history="1">
        <w:r w:rsidRPr="002D5B55">
          <w:rPr>
            <w:rStyle w:val="Hiperveza"/>
            <w:sz w:val="20"/>
            <w:szCs w:val="20"/>
          </w:rPr>
          <w:t>https://hsqldb.org/</w:t>
        </w:r>
      </w:hyperlink>
      <w:r w:rsidRPr="002D5B55">
        <w:rPr>
          <w:sz w:val="20"/>
          <w:szCs w:val="20"/>
        </w:rPr>
        <w:t xml:space="preserve"> (datum pristupa: 8. studeni 2022.)</w:t>
      </w:r>
    </w:p>
    <w:p w:rsidR="002D5B55" w:rsidRDefault="002D5B55">
      <w:pPr>
        <w:pStyle w:val="Tekstfusnote"/>
      </w:pPr>
    </w:p>
  </w:footnote>
  <w:footnote w:id="5">
    <w:p w:rsidR="002D5B55" w:rsidRPr="002D5B55" w:rsidRDefault="002D5B55" w:rsidP="002D5B55">
      <w:pPr>
        <w:spacing w:line="360" w:lineRule="auto"/>
        <w:jc w:val="both"/>
        <w:rPr>
          <w:sz w:val="20"/>
          <w:szCs w:val="20"/>
        </w:rPr>
      </w:pPr>
      <w:r w:rsidRPr="002D5B55">
        <w:rPr>
          <w:rStyle w:val="Referencafusnote"/>
          <w:sz w:val="20"/>
          <w:szCs w:val="20"/>
        </w:rPr>
        <w:footnoteRef/>
      </w:r>
      <w:r w:rsidRPr="002D5B55">
        <w:rPr>
          <w:sz w:val="20"/>
          <w:szCs w:val="20"/>
        </w:rPr>
        <w:t xml:space="preserve"> HyperSQL Database Engine Files, 2001-2022. url: </w:t>
      </w:r>
      <w:hyperlink r:id="rId4" w:history="1">
        <w:r w:rsidRPr="002D5B55">
          <w:rPr>
            <w:rStyle w:val="Hiperveza"/>
            <w:sz w:val="20"/>
            <w:szCs w:val="20"/>
          </w:rPr>
          <w:t>https://sourceforge.net/projects/hsqldb/files/</w:t>
        </w:r>
      </w:hyperlink>
      <w:r w:rsidRPr="002D5B55">
        <w:rPr>
          <w:sz w:val="20"/>
          <w:szCs w:val="20"/>
        </w:rPr>
        <w:t xml:space="preserve"> (datum pristupa: 8. studeni 2022.)</w:t>
      </w:r>
    </w:p>
    <w:p w:rsidR="002D5B55" w:rsidRDefault="002D5B55">
      <w:pPr>
        <w:pStyle w:val="Tekstfusnote"/>
      </w:pPr>
    </w:p>
  </w:footnote>
  <w:footnote w:id="6">
    <w:p w:rsidR="002D5B55" w:rsidRPr="002D5B55" w:rsidRDefault="002D5B55" w:rsidP="002D5B55">
      <w:pPr>
        <w:spacing w:line="360" w:lineRule="auto"/>
        <w:jc w:val="both"/>
        <w:rPr>
          <w:sz w:val="20"/>
          <w:szCs w:val="20"/>
        </w:rPr>
      </w:pPr>
      <w:r w:rsidRPr="002D5B55">
        <w:rPr>
          <w:rStyle w:val="Referencafusnote"/>
          <w:sz w:val="20"/>
          <w:szCs w:val="20"/>
        </w:rPr>
        <w:footnoteRef/>
      </w:r>
      <w:r w:rsidRPr="002D5B55">
        <w:rPr>
          <w:sz w:val="20"/>
          <w:szCs w:val="20"/>
        </w:rPr>
        <w:t xml:space="preserve"> HyperSQL Usage Examples, 2001-2022. url: </w:t>
      </w:r>
      <w:hyperlink r:id="rId5" w:history="1">
        <w:r w:rsidRPr="002D5B55">
          <w:rPr>
            <w:rStyle w:val="Hiperveza"/>
            <w:sz w:val="20"/>
            <w:szCs w:val="20"/>
          </w:rPr>
          <w:t>https://hsqldb.org/web/usagelinks.html</w:t>
        </w:r>
      </w:hyperlink>
      <w:r w:rsidRPr="002D5B55">
        <w:rPr>
          <w:sz w:val="20"/>
          <w:szCs w:val="20"/>
        </w:rPr>
        <w:t xml:space="preserve">  (datum pristupa: 9. studeni 2022.)</w:t>
      </w:r>
    </w:p>
  </w:footnote>
  <w:footnote w:id="7">
    <w:p w:rsidR="002D5B55" w:rsidRPr="002D5B55" w:rsidRDefault="002D5B55" w:rsidP="002D5B55">
      <w:pPr>
        <w:spacing w:line="360" w:lineRule="auto"/>
        <w:jc w:val="both"/>
        <w:rPr>
          <w:sz w:val="20"/>
          <w:szCs w:val="20"/>
        </w:rPr>
      </w:pPr>
      <w:r w:rsidRPr="002D5B55">
        <w:rPr>
          <w:rStyle w:val="Referencafusnote"/>
          <w:sz w:val="20"/>
          <w:szCs w:val="20"/>
        </w:rPr>
        <w:footnoteRef/>
      </w:r>
      <w:r w:rsidRPr="002D5B55">
        <w:rPr>
          <w:sz w:val="20"/>
          <w:szCs w:val="20"/>
        </w:rPr>
        <w:t xml:space="preserve"> DBeaver, 2022. url: </w:t>
      </w:r>
      <w:hyperlink r:id="rId6" w:history="1">
        <w:r w:rsidRPr="002D5B55">
          <w:rPr>
            <w:rStyle w:val="Hiperveza"/>
            <w:sz w:val="20"/>
            <w:szCs w:val="20"/>
          </w:rPr>
          <w:t>https://dbeaver.io/</w:t>
        </w:r>
      </w:hyperlink>
      <w:r w:rsidRPr="002D5B55">
        <w:rPr>
          <w:sz w:val="20"/>
          <w:szCs w:val="20"/>
        </w:rPr>
        <w:t xml:space="preserve"> (datum pristupa 9. studeni 2022.)</w:t>
      </w:r>
    </w:p>
    <w:p w:rsidR="002D5B55" w:rsidRDefault="002D5B55">
      <w:pPr>
        <w:pStyle w:val="Tekstfusnote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017CC"/>
    <w:multiLevelType w:val="hybridMultilevel"/>
    <w:tmpl w:val="7856202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307FC"/>
    <w:multiLevelType w:val="hybridMultilevel"/>
    <w:tmpl w:val="0DA25EB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B700E2"/>
    <w:multiLevelType w:val="hybridMultilevel"/>
    <w:tmpl w:val="119A7FE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8A2A3E"/>
    <w:multiLevelType w:val="hybridMultilevel"/>
    <w:tmpl w:val="AFB6658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6F0B3A"/>
    <w:multiLevelType w:val="hybridMultilevel"/>
    <w:tmpl w:val="B2F4AAD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8A3E06"/>
    <w:multiLevelType w:val="hybridMultilevel"/>
    <w:tmpl w:val="6C16EBF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2C81"/>
    <w:rsid w:val="000359A1"/>
    <w:rsid w:val="000A1737"/>
    <w:rsid w:val="00132C81"/>
    <w:rsid w:val="00237C23"/>
    <w:rsid w:val="00283816"/>
    <w:rsid w:val="00293369"/>
    <w:rsid w:val="002D5B55"/>
    <w:rsid w:val="005A35CC"/>
    <w:rsid w:val="005B6D10"/>
    <w:rsid w:val="00686619"/>
    <w:rsid w:val="007A6735"/>
    <w:rsid w:val="007F70F7"/>
    <w:rsid w:val="008D14E3"/>
    <w:rsid w:val="0096617E"/>
    <w:rsid w:val="00A40ED3"/>
    <w:rsid w:val="00B123A7"/>
    <w:rsid w:val="00CE15E9"/>
    <w:rsid w:val="00D41507"/>
    <w:rsid w:val="00DE423F"/>
    <w:rsid w:val="00DE5411"/>
    <w:rsid w:val="00DE5641"/>
    <w:rsid w:val="00E45987"/>
    <w:rsid w:val="00F96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C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DE423F"/>
    <w:pPr>
      <w:keepNext/>
      <w:keepLines/>
      <w:spacing w:before="480"/>
      <w:jc w:val="both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Naslov2">
    <w:name w:val="heading 2"/>
    <w:basedOn w:val="Normal"/>
    <w:next w:val="Normal"/>
    <w:link w:val="Naslov2Char"/>
    <w:qFormat/>
    <w:rsid w:val="00132C81"/>
    <w:pPr>
      <w:keepNext/>
      <w:outlineLvl w:val="1"/>
    </w:pPr>
    <w:rPr>
      <w:sz w:val="40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132C81"/>
    <w:pPr>
      <w:keepNext/>
      <w:keepLines/>
      <w:spacing w:before="200"/>
      <w:jc w:val="both"/>
      <w:outlineLvl w:val="2"/>
    </w:pPr>
    <w:rPr>
      <w:rFonts w:eastAsiaTheme="majorEastAsia" w:cstheme="majorBidi"/>
      <w:b/>
      <w:bCs/>
      <w:color w:val="000000" w:themeColor="text1"/>
      <w:sz w:val="2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balonia">
    <w:name w:val="Balloon Text"/>
    <w:basedOn w:val="Normal"/>
    <w:link w:val="TekstbaloniaChar"/>
    <w:uiPriority w:val="99"/>
    <w:semiHidden/>
    <w:unhideWhenUsed/>
    <w:rsid w:val="00132C81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132C81"/>
    <w:rPr>
      <w:rFonts w:ascii="Tahoma" w:hAnsi="Tahoma" w:cs="Tahoma"/>
      <w:sz w:val="16"/>
      <w:szCs w:val="16"/>
    </w:rPr>
  </w:style>
  <w:style w:type="character" w:customStyle="1" w:styleId="Naslov2Char">
    <w:name w:val="Naslov 2 Char"/>
    <w:basedOn w:val="Zadanifontodlomka"/>
    <w:link w:val="Naslov2"/>
    <w:rsid w:val="00132C81"/>
    <w:rPr>
      <w:rFonts w:ascii="Times New Roman" w:eastAsia="Times New Roman" w:hAnsi="Times New Roman" w:cs="Times New Roman"/>
      <w:sz w:val="40"/>
      <w:szCs w:val="24"/>
      <w:lang w:eastAsia="hr-HR"/>
    </w:rPr>
  </w:style>
  <w:style w:type="character" w:styleId="Referencakomentara">
    <w:name w:val="annotation reference"/>
    <w:rsid w:val="00132C81"/>
    <w:rPr>
      <w:sz w:val="16"/>
      <w:szCs w:val="16"/>
    </w:rPr>
  </w:style>
  <w:style w:type="paragraph" w:styleId="Tekstkomentara">
    <w:name w:val="annotation text"/>
    <w:basedOn w:val="Normal"/>
    <w:link w:val="TekstkomentaraChar"/>
    <w:rsid w:val="00132C81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rsid w:val="00132C81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customStyle="1" w:styleId="Naslov3Char">
    <w:name w:val="Naslov 3 Char"/>
    <w:basedOn w:val="Zadanifontodlomka"/>
    <w:link w:val="Naslov3"/>
    <w:uiPriority w:val="9"/>
    <w:rsid w:val="00132C81"/>
    <w:rPr>
      <w:rFonts w:ascii="Times New Roman" w:eastAsiaTheme="majorEastAsia" w:hAnsi="Times New Roman" w:cstheme="majorBidi"/>
      <w:b/>
      <w:bCs/>
      <w:color w:val="000000" w:themeColor="text1"/>
      <w:sz w:val="28"/>
      <w:szCs w:val="24"/>
      <w:lang w:eastAsia="hr-HR"/>
    </w:rPr>
  </w:style>
  <w:style w:type="character" w:customStyle="1" w:styleId="Naslov1Char">
    <w:name w:val="Naslov 1 Char"/>
    <w:basedOn w:val="Zadanifontodlomka"/>
    <w:link w:val="Naslov1"/>
    <w:uiPriority w:val="9"/>
    <w:rsid w:val="00DE423F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hr-HR"/>
    </w:rPr>
  </w:style>
  <w:style w:type="paragraph" w:styleId="Odlomakpopisa">
    <w:name w:val="List Paragraph"/>
    <w:basedOn w:val="Normal"/>
    <w:uiPriority w:val="34"/>
    <w:qFormat/>
    <w:rsid w:val="00DE423F"/>
    <w:pPr>
      <w:ind w:left="720"/>
      <w:contextualSpacing/>
    </w:pPr>
  </w:style>
  <w:style w:type="character" w:styleId="Hiperveza">
    <w:name w:val="Hyperlink"/>
    <w:basedOn w:val="Zadanifontodlomka"/>
    <w:uiPriority w:val="99"/>
    <w:unhideWhenUsed/>
    <w:rsid w:val="00D41507"/>
    <w:rPr>
      <w:color w:val="0000FF" w:themeColor="hyperlink"/>
      <w:u w:val="single"/>
    </w:rPr>
  </w:style>
  <w:style w:type="paragraph" w:styleId="Tekstfusnote">
    <w:name w:val="footnote text"/>
    <w:basedOn w:val="Normal"/>
    <w:link w:val="TekstfusnoteChar"/>
    <w:uiPriority w:val="99"/>
    <w:semiHidden/>
    <w:unhideWhenUsed/>
    <w:rsid w:val="002D5B55"/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uiPriority w:val="99"/>
    <w:semiHidden/>
    <w:rsid w:val="002D5B55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Referencafusnote">
    <w:name w:val="footnote reference"/>
    <w:basedOn w:val="Zadanifontodlomka"/>
    <w:uiPriority w:val="99"/>
    <w:semiHidden/>
    <w:unhideWhenUsed/>
    <w:rsid w:val="002D5B55"/>
    <w:rPr>
      <w:vertAlign w:val="superscript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2D5B55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Sadraj2">
    <w:name w:val="toc 2"/>
    <w:basedOn w:val="Normal"/>
    <w:next w:val="Normal"/>
    <w:autoRedefine/>
    <w:uiPriority w:val="39"/>
    <w:unhideWhenUsed/>
    <w:rsid w:val="002D5B55"/>
    <w:pPr>
      <w:spacing w:after="100"/>
      <w:ind w:left="240"/>
    </w:pPr>
  </w:style>
  <w:style w:type="paragraph" w:styleId="Sadraj1">
    <w:name w:val="toc 1"/>
    <w:basedOn w:val="Normal"/>
    <w:next w:val="Normal"/>
    <w:autoRedefine/>
    <w:uiPriority w:val="39"/>
    <w:unhideWhenUsed/>
    <w:rsid w:val="002D5B55"/>
    <w:pPr>
      <w:spacing w:after="100"/>
    </w:pPr>
  </w:style>
  <w:style w:type="paragraph" w:styleId="Zaglavlje">
    <w:name w:val="header"/>
    <w:basedOn w:val="Normal"/>
    <w:link w:val="ZaglavljeChar"/>
    <w:uiPriority w:val="99"/>
    <w:semiHidden/>
    <w:unhideWhenUsed/>
    <w:rsid w:val="002D5B55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semiHidden/>
    <w:rsid w:val="002D5B55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Podnoje">
    <w:name w:val="footer"/>
    <w:basedOn w:val="Normal"/>
    <w:link w:val="PodnojeChar"/>
    <w:uiPriority w:val="99"/>
    <w:unhideWhenUsed/>
    <w:rsid w:val="002D5B55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2D5B55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SlijeenaHiperveza">
    <w:name w:val="FollowedHyperlink"/>
    <w:basedOn w:val="Zadanifontodlomka"/>
    <w:uiPriority w:val="99"/>
    <w:semiHidden/>
    <w:unhideWhenUsed/>
    <w:rsid w:val="005A35C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hsqldb.org/web/usagelinks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hsqldb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dbeaver.io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sourceforge.net/projects/hsqldb/files/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hsqldb.org/" TargetMode="External"/><Relationship Id="rId2" Type="http://schemas.openxmlformats.org/officeDocument/2006/relationships/hyperlink" Target="https://hsqldb.org/" TargetMode="External"/><Relationship Id="rId1" Type="http://schemas.openxmlformats.org/officeDocument/2006/relationships/hyperlink" Target="https://hsqldb.org/" TargetMode="External"/><Relationship Id="rId6" Type="http://schemas.openxmlformats.org/officeDocument/2006/relationships/hyperlink" Target="https://dbeaver.io/" TargetMode="External"/><Relationship Id="rId5" Type="http://schemas.openxmlformats.org/officeDocument/2006/relationships/hyperlink" Target="https://hsqldb.org/web/usagelinks.html" TargetMode="External"/><Relationship Id="rId4" Type="http://schemas.openxmlformats.org/officeDocument/2006/relationships/hyperlink" Target="https://sourceforge.net/projects/hsqldb/files/" TargetMode="Externa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D83BE2-E640-4362-BA8A-27501D33C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HSQLBD_seminarskirad</Template>
  <TotalTime>2</TotalTime>
  <Pages>11</Pages>
  <Words>1154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2022-11-11T14:57:00Z</dcterms:created>
  <dcterms:modified xsi:type="dcterms:W3CDTF">2022-11-11T14:57:00Z</dcterms:modified>
</cp:coreProperties>
</file>